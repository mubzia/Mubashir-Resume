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
        <w:tblW w:w="10440" w:type="dxa"/>
        <w:tblLayout w:type="fixed"/>
        <w:tblCellMar>
          <w:left w:w="115" w:type="dxa"/>
          <w:right w:w="115" w:type="dxa"/>
        </w:tblCellMar>
        <w:tblLook w:val="04A0" w:firstRow="1" w:lastRow="0" w:firstColumn="1" w:lastColumn="0" w:noHBand="0" w:noVBand="1"/>
      </w:tblPr>
      <w:tblGrid>
        <w:gridCol w:w="3499"/>
        <w:gridCol w:w="699"/>
        <w:gridCol w:w="5590"/>
        <w:gridCol w:w="652"/>
      </w:tblGrid>
      <w:tr w:rsidR="002168CB" w14:paraId="74321602" w14:textId="77777777" w:rsidTr="00611471">
        <w:trPr>
          <w:gridAfter w:val="1"/>
          <w:wAfter w:w="652" w:type="dxa"/>
          <w:trHeight w:val="3118"/>
        </w:trPr>
        <w:tc>
          <w:tcPr>
            <w:tcW w:w="3499" w:type="dxa"/>
            <w:vAlign w:val="bottom"/>
          </w:tcPr>
          <w:p w14:paraId="0FD79B18" w14:textId="1EDF35D7" w:rsidR="002168CB" w:rsidRDefault="002168CB" w:rsidP="00611471">
            <w:pPr>
              <w:tabs>
                <w:tab w:val="left" w:pos="990"/>
              </w:tabs>
            </w:pPr>
          </w:p>
        </w:tc>
        <w:tc>
          <w:tcPr>
            <w:tcW w:w="6289" w:type="dxa"/>
            <w:gridSpan w:val="2"/>
            <w:vAlign w:val="bottom"/>
          </w:tcPr>
          <w:p w14:paraId="7A4C4E73" w14:textId="3697D454" w:rsidR="002168CB" w:rsidRPr="00611471" w:rsidRDefault="003656A0" w:rsidP="003656A0">
            <w:pPr>
              <w:pStyle w:val="Title"/>
              <w:rPr>
                <w:rFonts w:asciiTheme="minorBidi" w:hAnsiTheme="minorBidi"/>
                <w:sz w:val="56"/>
                <w:szCs w:val="56"/>
              </w:rPr>
            </w:pPr>
            <w:r>
              <w:rPr>
                <w:rFonts w:asciiTheme="minorBidi" w:hAnsiTheme="minorBidi"/>
                <w:sz w:val="48"/>
                <w:szCs w:val="48"/>
              </w:rPr>
              <w:t xml:space="preserve">   </w:t>
            </w:r>
            <w:r w:rsidR="0006671D">
              <w:rPr>
                <w:rFonts w:asciiTheme="minorBidi" w:hAnsiTheme="minorBidi"/>
                <w:sz w:val="48"/>
                <w:szCs w:val="48"/>
              </w:rPr>
              <w:t xml:space="preserve"> MUbashir</w:t>
            </w:r>
            <w:r w:rsidR="00EC13C3">
              <w:rPr>
                <w:rFonts w:asciiTheme="minorBidi" w:hAnsiTheme="minorBidi"/>
                <w:sz w:val="48"/>
                <w:szCs w:val="48"/>
              </w:rPr>
              <w:t xml:space="preserve"> ZIA</w:t>
            </w:r>
          </w:p>
          <w:p w14:paraId="3D5CC7FF" w14:textId="5B62C557" w:rsidR="002168CB" w:rsidRDefault="009333E6" w:rsidP="00611471">
            <w:pPr>
              <w:pStyle w:val="Heading4"/>
              <w:rPr>
                <w:sz w:val="30"/>
                <w:szCs w:val="30"/>
              </w:rPr>
            </w:pPr>
            <w:r>
              <w:rPr>
                <w:sz w:val="30"/>
                <w:szCs w:val="30"/>
              </w:rPr>
              <w:t xml:space="preserve">  </w:t>
            </w:r>
            <w:r w:rsidR="00EF4C8B">
              <w:rPr>
                <w:sz w:val="30"/>
                <w:szCs w:val="30"/>
              </w:rPr>
              <w:t xml:space="preserve"> </w:t>
            </w:r>
            <w:r w:rsidR="003656A0">
              <w:rPr>
                <w:sz w:val="30"/>
                <w:szCs w:val="30"/>
              </w:rPr>
              <w:t xml:space="preserve"> </w:t>
            </w:r>
            <w:r w:rsidR="00EF4C8B">
              <w:rPr>
                <w:sz w:val="30"/>
                <w:szCs w:val="30"/>
              </w:rPr>
              <w:t xml:space="preserve"> </w:t>
            </w:r>
            <w:r w:rsidR="0006671D">
              <w:rPr>
                <w:sz w:val="30"/>
                <w:szCs w:val="30"/>
              </w:rPr>
              <w:t xml:space="preserve">  </w:t>
            </w:r>
            <w:r w:rsidR="00D954CE">
              <w:rPr>
                <w:sz w:val="30"/>
                <w:szCs w:val="30"/>
              </w:rPr>
              <w:t>Warehouse Team Lead</w:t>
            </w:r>
          </w:p>
          <w:p w14:paraId="07CD90F3" w14:textId="77777777" w:rsidR="00D954CE" w:rsidRPr="00D954CE" w:rsidRDefault="00D954CE" w:rsidP="00D954CE"/>
          <w:p w14:paraId="1DCA47D2" w14:textId="052018C8" w:rsidR="00780150" w:rsidRPr="00D954CE" w:rsidRDefault="009333E6" w:rsidP="00611471">
            <w:pPr>
              <w:rPr>
                <w:rFonts w:ascii="Calibri" w:hAnsi="Calibri" w:cs="Calibri"/>
                <w:b/>
                <w:sz w:val="22"/>
              </w:rPr>
            </w:pPr>
            <w:r>
              <w:rPr>
                <w:rFonts w:ascii="Calibri" w:eastAsia="Calibri" w:hAnsi="Calibri" w:cs="Calibri"/>
                <w:b/>
                <w:sz w:val="28"/>
                <w:szCs w:val="28"/>
                <w:lang w:eastAsia="en-US"/>
              </w:rPr>
              <w:t xml:space="preserve">   </w:t>
            </w:r>
            <w:r w:rsidR="00EF4C8B">
              <w:rPr>
                <w:rFonts w:ascii="Calibri" w:eastAsia="Calibri" w:hAnsi="Calibri" w:cs="Calibri"/>
                <w:b/>
                <w:sz w:val="28"/>
                <w:szCs w:val="28"/>
                <w:lang w:eastAsia="en-US"/>
              </w:rPr>
              <w:t xml:space="preserve">  </w:t>
            </w:r>
            <w:r w:rsidR="003656A0">
              <w:rPr>
                <w:rFonts w:ascii="Calibri" w:eastAsia="Calibri" w:hAnsi="Calibri" w:cs="Calibri"/>
                <w:b/>
                <w:sz w:val="28"/>
                <w:szCs w:val="28"/>
                <w:lang w:eastAsia="en-US"/>
              </w:rPr>
              <w:t xml:space="preserve"> </w:t>
            </w:r>
            <w:r w:rsidR="0006671D">
              <w:rPr>
                <w:rFonts w:ascii="Calibri" w:eastAsia="Calibri" w:hAnsi="Calibri" w:cs="Calibri"/>
                <w:b/>
                <w:sz w:val="28"/>
                <w:szCs w:val="28"/>
                <w:lang w:eastAsia="en-US"/>
              </w:rPr>
              <w:t xml:space="preserve">  </w:t>
            </w:r>
            <w:r w:rsidR="00D954CE">
              <w:rPr>
                <w:rFonts w:ascii="Calibri" w:eastAsia="Calibri" w:hAnsi="Calibri" w:cs="Calibri"/>
                <w:b/>
                <w:sz w:val="22"/>
                <w:lang w:eastAsia="en-US"/>
              </w:rPr>
              <w:t>3.5+</w:t>
            </w:r>
            <w:r w:rsidR="00D954CE" w:rsidRPr="00D954CE">
              <w:rPr>
                <w:rFonts w:ascii="Calibri" w:eastAsia="Calibri" w:hAnsi="Calibri" w:cs="Calibri"/>
                <w:b/>
                <w:sz w:val="22"/>
                <w:lang w:eastAsia="en-US"/>
              </w:rPr>
              <w:t xml:space="preserve"> </w:t>
            </w:r>
            <w:r w:rsidR="000D4666" w:rsidRPr="00D954CE">
              <w:rPr>
                <w:rFonts w:ascii="Calibri" w:eastAsia="Calibri" w:hAnsi="Calibri" w:cs="Calibri"/>
                <w:b/>
                <w:sz w:val="22"/>
                <w:lang w:eastAsia="en-US"/>
              </w:rPr>
              <w:t>years’ experience</w:t>
            </w:r>
            <w:r w:rsidR="00D954CE" w:rsidRPr="00D954CE">
              <w:rPr>
                <w:rFonts w:ascii="Calibri" w:eastAsia="Calibri" w:hAnsi="Calibri" w:cs="Calibri"/>
                <w:b/>
                <w:sz w:val="22"/>
                <w:lang w:eastAsia="en-US"/>
              </w:rPr>
              <w:t xml:space="preserve"> in warehousing and logistics</w:t>
            </w:r>
            <w:r w:rsidR="000D4666">
              <w:rPr>
                <w:rFonts w:ascii="Calibri" w:eastAsia="Calibri" w:hAnsi="Calibri" w:cs="Calibri"/>
                <w:b/>
                <w:sz w:val="22"/>
                <w:lang w:eastAsia="en-US"/>
              </w:rPr>
              <w:t>.</w:t>
            </w:r>
          </w:p>
        </w:tc>
      </w:tr>
      <w:tr w:rsidR="00BF32D6" w14:paraId="4B775D12" w14:textId="77777777" w:rsidTr="00611471">
        <w:trPr>
          <w:trHeight w:val="101"/>
        </w:trPr>
        <w:tc>
          <w:tcPr>
            <w:tcW w:w="3499" w:type="dxa"/>
          </w:tcPr>
          <w:p w14:paraId="112CFEB7" w14:textId="58C59BB8" w:rsidR="00EF4C8B" w:rsidRPr="00EB08BC" w:rsidRDefault="00EF4C8B" w:rsidP="00611471">
            <w:pPr>
              <w:rPr>
                <w:rFonts w:asciiTheme="majorHAnsi" w:eastAsiaTheme="majorEastAsia" w:hAnsiTheme="majorHAnsi" w:cstheme="majorBidi"/>
                <w:b/>
                <w:caps/>
                <w:color w:val="548AB7" w:themeColor="accent1" w:themeShade="BF"/>
                <w:sz w:val="22"/>
              </w:rPr>
            </w:pPr>
            <w:r w:rsidRPr="00EB08BC">
              <w:rPr>
                <w:rFonts w:asciiTheme="majorHAnsi" w:eastAsiaTheme="majorEastAsia" w:hAnsiTheme="majorHAnsi" w:cstheme="majorBidi"/>
                <w:b/>
                <w:caps/>
                <w:color w:val="548AB7" w:themeColor="accent1" w:themeShade="BF"/>
                <w:sz w:val="22"/>
              </w:rPr>
              <w:t>Objective:</w:t>
            </w:r>
          </w:p>
          <w:p w14:paraId="06347026" w14:textId="0A24FA3A" w:rsidR="00EF4C8B" w:rsidRPr="00EF4C8B" w:rsidRDefault="00EF4C8B" w:rsidP="00EB08BC">
            <w:pPr>
              <w:tabs>
                <w:tab w:val="left" w:pos="990"/>
              </w:tabs>
              <w:rPr>
                <w:b/>
                <w:bCs/>
              </w:rPr>
            </w:pPr>
            <w:r w:rsidRPr="00EF4C8B">
              <w:t xml:space="preserve">Seeking challenging technical position as deemed suitable to my skill, </w:t>
            </w:r>
            <w:r w:rsidR="009323BA" w:rsidRPr="00EF4C8B">
              <w:t>experience,</w:t>
            </w:r>
            <w:r w:rsidRPr="00EF4C8B">
              <w:t xml:space="preserve"> and Hard work to help a successful organization or company expand further and to help myself grow.</w:t>
            </w:r>
          </w:p>
          <w:p w14:paraId="0C8627D9" w14:textId="045F5CAA" w:rsidR="00EF4C8B" w:rsidRPr="00EF4C8B" w:rsidRDefault="00EF4C8B" w:rsidP="00EB08BC">
            <w:pPr>
              <w:tabs>
                <w:tab w:val="left" w:pos="990"/>
              </w:tabs>
            </w:pPr>
            <w:r w:rsidRPr="00EF4C8B">
              <w:t xml:space="preserve">Further professionally, </w:t>
            </w:r>
            <w:r w:rsidR="00C20C0A" w:rsidRPr="00EF4C8B">
              <w:t>technically,</w:t>
            </w:r>
            <w:r w:rsidRPr="00EF4C8B">
              <w:t xml:space="preserve"> and financially and become an effective team player in a progressive organization or company</w:t>
            </w:r>
            <w:r>
              <w:t>.</w:t>
            </w:r>
          </w:p>
          <w:p w14:paraId="2B0992F5" w14:textId="77777777" w:rsidR="00EF4C8B" w:rsidRDefault="00EF4C8B" w:rsidP="00611471">
            <w:pPr>
              <w:rPr>
                <w:rFonts w:asciiTheme="majorHAnsi" w:eastAsiaTheme="majorEastAsia" w:hAnsiTheme="majorHAnsi" w:cstheme="majorBidi"/>
                <w:b/>
                <w:caps/>
                <w:color w:val="548AB7" w:themeColor="accent1" w:themeShade="BF"/>
                <w:sz w:val="22"/>
                <w:szCs w:val="24"/>
              </w:rPr>
            </w:pPr>
          </w:p>
          <w:p w14:paraId="33BD1D56" w14:textId="39D907F6" w:rsidR="00C20C0A" w:rsidRPr="000D4666" w:rsidRDefault="00BF32D6" w:rsidP="00C20C0A">
            <w:pPr>
              <w:rPr>
                <w:rFonts w:asciiTheme="majorHAnsi" w:eastAsiaTheme="majorEastAsia" w:hAnsiTheme="majorHAnsi" w:cstheme="majorBidi"/>
                <w:b/>
                <w:caps/>
                <w:color w:val="548AB7" w:themeColor="accent1" w:themeShade="BF"/>
                <w:sz w:val="22"/>
                <w:szCs w:val="24"/>
              </w:rPr>
            </w:pPr>
            <w:r w:rsidRPr="00E021C2">
              <w:rPr>
                <w:rFonts w:asciiTheme="majorHAnsi" w:eastAsiaTheme="majorEastAsia" w:hAnsiTheme="majorHAnsi" w:cstheme="majorBidi"/>
                <w:b/>
                <w:caps/>
                <w:color w:val="548AB7" w:themeColor="accent1" w:themeShade="BF"/>
                <w:sz w:val="22"/>
                <w:szCs w:val="24"/>
              </w:rPr>
              <w:t>PROFILE</w:t>
            </w:r>
          </w:p>
          <w:p w14:paraId="062C18EA" w14:textId="1E86DC4A" w:rsidR="004862E2" w:rsidRDefault="000D4666" w:rsidP="00EB08BC">
            <w:r w:rsidRPr="000D4666">
              <w:t>An accomplished Warehouse Team Lead focused on managing warehouse operations efficiently. Dedicated to improving workflow, maintaining accurate inventory, and ensuring a safe workplace. Committed to motivating teams to achieve company objectives.</w:t>
            </w:r>
          </w:p>
          <w:p w14:paraId="4AB6A8FF" w14:textId="77777777" w:rsidR="000D4666" w:rsidRDefault="000D4666" w:rsidP="00611471"/>
          <w:p w14:paraId="1D984101" w14:textId="6ADB4C35" w:rsidR="004862E2" w:rsidRPr="00A32F07" w:rsidRDefault="004862E2" w:rsidP="00A32F07">
            <w:r w:rsidRPr="004862E2">
              <w:rPr>
                <w:rFonts w:asciiTheme="majorHAnsi" w:eastAsiaTheme="majorEastAsia" w:hAnsiTheme="majorHAnsi" w:cstheme="majorBidi"/>
                <w:b/>
                <w:caps/>
                <w:color w:val="548AB7" w:themeColor="accent1" w:themeShade="BF"/>
                <w:sz w:val="22"/>
                <w:szCs w:val="24"/>
              </w:rPr>
              <w:t>NATIONALITY</w:t>
            </w:r>
            <w:r w:rsidR="003E0E90">
              <w:rPr>
                <w:rFonts w:asciiTheme="majorHAnsi" w:eastAsiaTheme="majorEastAsia" w:hAnsiTheme="majorHAnsi" w:cstheme="majorBidi"/>
                <w:b/>
                <w:caps/>
                <w:color w:val="548AB7" w:themeColor="accent1" w:themeShade="BF"/>
                <w:sz w:val="22"/>
                <w:szCs w:val="24"/>
              </w:rPr>
              <w:t xml:space="preserve"> </w:t>
            </w:r>
          </w:p>
          <w:p w14:paraId="16CDB1DB" w14:textId="5BEED9D8" w:rsidR="00A824F5" w:rsidRDefault="004862E2" w:rsidP="00EB08BC">
            <w:pPr>
              <w:spacing w:line="276" w:lineRule="auto"/>
            </w:pPr>
            <w:r>
              <w:t>Pakistan</w:t>
            </w:r>
            <w:r w:rsidR="002E6F4B">
              <w:t>i</w:t>
            </w:r>
          </w:p>
          <w:p w14:paraId="2F73E7F2" w14:textId="77777777" w:rsidR="003E0E90" w:rsidRDefault="003E0E90" w:rsidP="00611471"/>
          <w:p w14:paraId="5CF59DCB" w14:textId="56134BF2" w:rsidR="003E0E90" w:rsidRDefault="003E0E90" w:rsidP="00611471">
            <w:pPr>
              <w:autoSpaceDE w:val="0"/>
              <w:autoSpaceDN w:val="0"/>
              <w:adjustRightInd w:val="0"/>
              <w:rPr>
                <w:rFonts w:asciiTheme="majorHAnsi" w:eastAsiaTheme="majorEastAsia" w:hAnsiTheme="majorHAnsi" w:cstheme="majorBidi"/>
                <w:b/>
                <w:caps/>
                <w:color w:val="548AB7" w:themeColor="accent1" w:themeShade="BF"/>
                <w:sz w:val="22"/>
                <w:szCs w:val="24"/>
              </w:rPr>
            </w:pPr>
            <w:r>
              <w:rPr>
                <w:rFonts w:asciiTheme="majorHAnsi" w:eastAsiaTheme="majorEastAsia" w:hAnsiTheme="majorHAnsi" w:cstheme="majorBidi"/>
                <w:b/>
                <w:caps/>
                <w:color w:val="548AB7" w:themeColor="accent1" w:themeShade="BF"/>
                <w:sz w:val="22"/>
                <w:szCs w:val="24"/>
              </w:rPr>
              <w:t>Date of birth</w:t>
            </w:r>
          </w:p>
          <w:p w14:paraId="55B36C41" w14:textId="29669B71" w:rsidR="003E0E90" w:rsidRPr="003E0E90" w:rsidRDefault="00002184" w:rsidP="00EB08BC">
            <w:pPr>
              <w:autoSpaceDE w:val="0"/>
              <w:autoSpaceDN w:val="0"/>
              <w:adjustRightInd w:val="0"/>
              <w:spacing w:line="276" w:lineRule="auto"/>
            </w:pPr>
            <w:r>
              <w:t>12</w:t>
            </w:r>
            <w:r w:rsidR="003E0E90" w:rsidRPr="003E0E90">
              <w:t>-</w:t>
            </w:r>
            <w:r>
              <w:t>Oct</w:t>
            </w:r>
            <w:r w:rsidR="003E0E90" w:rsidRPr="003E0E90">
              <w:t>-199</w:t>
            </w:r>
            <w:r>
              <w:t>8</w:t>
            </w:r>
          </w:p>
          <w:p w14:paraId="5AAEE268" w14:textId="02309444" w:rsidR="004862E2" w:rsidRDefault="004862E2" w:rsidP="00611471"/>
          <w:p w14:paraId="1CB49812" w14:textId="6E07FF0E" w:rsidR="004862E2" w:rsidRDefault="004862E2" w:rsidP="00611471">
            <w:pPr>
              <w:rPr>
                <w:rFonts w:asciiTheme="majorHAnsi" w:eastAsiaTheme="majorEastAsia" w:hAnsiTheme="majorHAnsi" w:cstheme="majorBidi"/>
                <w:b/>
                <w:caps/>
                <w:color w:val="548AB7" w:themeColor="accent1" w:themeShade="BF"/>
                <w:sz w:val="22"/>
                <w:szCs w:val="24"/>
              </w:rPr>
            </w:pPr>
            <w:r w:rsidRPr="004862E2">
              <w:rPr>
                <w:rFonts w:asciiTheme="majorHAnsi" w:eastAsiaTheme="majorEastAsia" w:hAnsiTheme="majorHAnsi" w:cstheme="majorBidi"/>
                <w:b/>
                <w:caps/>
                <w:color w:val="548AB7" w:themeColor="accent1" w:themeShade="BF"/>
                <w:sz w:val="22"/>
                <w:szCs w:val="24"/>
              </w:rPr>
              <w:t>IQAMA</w:t>
            </w:r>
          </w:p>
          <w:p w14:paraId="43D0BE76" w14:textId="3CA099A7" w:rsidR="004862E2" w:rsidRDefault="002E7C42" w:rsidP="00EB08BC">
            <w:pPr>
              <w:spacing w:line="276" w:lineRule="auto"/>
            </w:pPr>
            <w:r>
              <w:rPr>
                <w:b/>
                <w:bCs/>
                <w:sz w:val="20"/>
                <w:szCs w:val="24"/>
              </w:rPr>
              <w:t>2566053357 (</w:t>
            </w:r>
            <w:r w:rsidR="004862E2" w:rsidRPr="00002184">
              <w:rPr>
                <w:b/>
                <w:bCs/>
                <w:sz w:val="20"/>
                <w:szCs w:val="24"/>
              </w:rPr>
              <w:t>Transferable</w:t>
            </w:r>
            <w:r>
              <w:rPr>
                <w:b/>
                <w:bCs/>
                <w:sz w:val="20"/>
                <w:szCs w:val="24"/>
              </w:rPr>
              <w:t>)</w:t>
            </w:r>
          </w:p>
          <w:p w14:paraId="70561ADF" w14:textId="77777777" w:rsidR="00A32F07" w:rsidRDefault="00A32F07" w:rsidP="00611471"/>
          <w:p w14:paraId="63E92A03" w14:textId="6AE4A05F" w:rsidR="00A32F07" w:rsidRDefault="00A32F07" w:rsidP="00A32F07">
            <w:pPr>
              <w:rPr>
                <w:rFonts w:asciiTheme="majorHAnsi" w:eastAsiaTheme="majorEastAsia" w:hAnsiTheme="majorHAnsi" w:cstheme="majorBidi"/>
                <w:b/>
                <w:caps/>
                <w:color w:val="548AB7" w:themeColor="accent1" w:themeShade="BF"/>
                <w:sz w:val="22"/>
                <w:szCs w:val="24"/>
              </w:rPr>
            </w:pPr>
            <w:r>
              <w:rPr>
                <w:rFonts w:asciiTheme="majorHAnsi" w:eastAsiaTheme="majorEastAsia" w:hAnsiTheme="majorHAnsi" w:cstheme="majorBidi"/>
                <w:b/>
                <w:caps/>
                <w:color w:val="548AB7" w:themeColor="accent1" w:themeShade="BF"/>
                <w:sz w:val="22"/>
                <w:szCs w:val="24"/>
              </w:rPr>
              <w:t>A</w:t>
            </w:r>
            <w:r w:rsidR="00171956">
              <w:rPr>
                <w:rFonts w:asciiTheme="majorHAnsi" w:eastAsiaTheme="majorEastAsia" w:hAnsiTheme="majorHAnsi" w:cstheme="majorBidi"/>
                <w:b/>
                <w:caps/>
                <w:color w:val="548AB7" w:themeColor="accent1" w:themeShade="BF"/>
                <w:sz w:val="22"/>
                <w:szCs w:val="24"/>
              </w:rPr>
              <w:t>d</w:t>
            </w:r>
            <w:r>
              <w:rPr>
                <w:rFonts w:asciiTheme="majorHAnsi" w:eastAsiaTheme="majorEastAsia" w:hAnsiTheme="majorHAnsi" w:cstheme="majorBidi"/>
                <w:b/>
                <w:caps/>
                <w:color w:val="548AB7" w:themeColor="accent1" w:themeShade="BF"/>
                <w:sz w:val="22"/>
                <w:szCs w:val="24"/>
              </w:rPr>
              <w:t xml:space="preserve">dress </w:t>
            </w:r>
          </w:p>
          <w:p w14:paraId="7D2EC93C" w14:textId="752820C9" w:rsidR="004862E2" w:rsidRDefault="00A32F07" w:rsidP="00A32F07">
            <w:r>
              <w:rPr>
                <w:b/>
                <w:bCs/>
                <w:sz w:val="20"/>
                <w:szCs w:val="24"/>
              </w:rPr>
              <w:t>Riyadh</w:t>
            </w:r>
            <w:r w:rsidR="002E6F4B">
              <w:rPr>
                <w:b/>
                <w:bCs/>
                <w:sz w:val="20"/>
                <w:szCs w:val="24"/>
              </w:rPr>
              <w:t>,</w:t>
            </w:r>
            <w:r>
              <w:rPr>
                <w:b/>
                <w:bCs/>
                <w:sz w:val="20"/>
                <w:szCs w:val="24"/>
              </w:rPr>
              <w:t xml:space="preserve"> Saudi Arabia </w:t>
            </w:r>
          </w:p>
          <w:p w14:paraId="73483DB1" w14:textId="77777777" w:rsidR="00A32F07" w:rsidRPr="004862E2" w:rsidRDefault="00A32F07" w:rsidP="00A32F07"/>
          <w:p w14:paraId="6C2CDB79" w14:textId="77777777" w:rsidR="00BF32D6" w:rsidRPr="00E021C2" w:rsidRDefault="00BF32D6" w:rsidP="00611471">
            <w:pPr>
              <w:rPr>
                <w:rFonts w:asciiTheme="majorHAnsi" w:eastAsiaTheme="majorEastAsia" w:hAnsiTheme="majorHAnsi" w:cstheme="majorBidi"/>
                <w:b/>
                <w:caps/>
                <w:color w:val="548AB7" w:themeColor="accent1" w:themeShade="BF"/>
                <w:sz w:val="22"/>
                <w:szCs w:val="24"/>
              </w:rPr>
            </w:pPr>
            <w:r w:rsidRPr="00E021C2">
              <w:rPr>
                <w:rFonts w:asciiTheme="majorHAnsi" w:eastAsiaTheme="majorEastAsia" w:hAnsiTheme="majorHAnsi" w:cstheme="majorBidi"/>
                <w:b/>
                <w:caps/>
                <w:color w:val="548AB7" w:themeColor="accent1" w:themeShade="BF"/>
                <w:sz w:val="22"/>
                <w:szCs w:val="24"/>
              </w:rPr>
              <w:t>CONTACT</w:t>
            </w:r>
          </w:p>
          <w:p w14:paraId="79B73FA6" w14:textId="67F8BDB2" w:rsidR="00C51C4F" w:rsidRDefault="00682655" w:rsidP="00A32F07">
            <w:r>
              <w:t>+96659</w:t>
            </w:r>
            <w:r w:rsidR="00002184">
              <w:t>8900542</w:t>
            </w:r>
          </w:p>
          <w:p w14:paraId="3109E63B" w14:textId="77777777" w:rsidR="00A32F07" w:rsidRDefault="00A32F07" w:rsidP="00A32F07"/>
          <w:p w14:paraId="201ED754" w14:textId="3D556C1D" w:rsidR="00BF32D6" w:rsidRPr="00E021C2" w:rsidRDefault="00BF32D6" w:rsidP="00611471">
            <w:pPr>
              <w:rPr>
                <w:rFonts w:asciiTheme="majorHAnsi" w:eastAsiaTheme="majorEastAsia" w:hAnsiTheme="majorHAnsi" w:cstheme="majorBidi"/>
                <w:b/>
                <w:caps/>
                <w:color w:val="548AB7" w:themeColor="accent1" w:themeShade="BF"/>
                <w:sz w:val="22"/>
                <w:szCs w:val="24"/>
              </w:rPr>
            </w:pPr>
            <w:r w:rsidRPr="00E021C2">
              <w:rPr>
                <w:rFonts w:asciiTheme="majorHAnsi" w:eastAsiaTheme="majorEastAsia" w:hAnsiTheme="majorHAnsi" w:cstheme="majorBidi"/>
                <w:b/>
                <w:caps/>
                <w:color w:val="548AB7" w:themeColor="accent1" w:themeShade="BF"/>
                <w:sz w:val="22"/>
                <w:szCs w:val="24"/>
              </w:rPr>
              <w:t>EMAIL</w:t>
            </w:r>
          </w:p>
          <w:p w14:paraId="5A37678A" w14:textId="0BA72212" w:rsidR="00BF32D6" w:rsidRDefault="00000000" w:rsidP="00611471">
            <w:pPr>
              <w:rPr>
                <w:rStyle w:val="Hyperlink"/>
                <w:sz w:val="20"/>
                <w:u w:val="none"/>
              </w:rPr>
            </w:pPr>
            <w:hyperlink r:id="rId10" w:history="1">
              <w:r w:rsidR="00002184">
                <w:rPr>
                  <w:rStyle w:val="Hyperlink"/>
                  <w:sz w:val="20"/>
                  <w:u w:val="none"/>
                </w:rPr>
                <w:t>m</w:t>
              </w:r>
            </w:hyperlink>
            <w:r w:rsidR="00002184">
              <w:rPr>
                <w:rStyle w:val="Hyperlink"/>
                <w:sz w:val="20"/>
                <w:u w:val="none"/>
              </w:rPr>
              <w:t>ubzia12@gmil.com</w:t>
            </w:r>
          </w:p>
          <w:p w14:paraId="5A22FBA8" w14:textId="0B1D3CD8" w:rsidR="00EF4C8B" w:rsidRDefault="00EF4C8B" w:rsidP="00611471">
            <w:pPr>
              <w:rPr>
                <w:rStyle w:val="Hyperlink"/>
              </w:rPr>
            </w:pPr>
          </w:p>
          <w:p w14:paraId="7BB3D1A7" w14:textId="3C7EF3CC" w:rsidR="00EF4C8B" w:rsidRDefault="00EF4C8B" w:rsidP="00611471">
            <w:pPr>
              <w:rPr>
                <w:rStyle w:val="Hyperlink"/>
              </w:rPr>
            </w:pPr>
          </w:p>
          <w:p w14:paraId="38843611" w14:textId="77777777" w:rsidR="00EB08BC" w:rsidRDefault="00EB08BC" w:rsidP="00611471">
            <w:pPr>
              <w:rPr>
                <w:rFonts w:asciiTheme="majorHAnsi" w:eastAsiaTheme="majorEastAsia" w:hAnsiTheme="majorHAnsi" w:cstheme="majorBidi"/>
                <w:b/>
                <w:caps/>
                <w:color w:val="548AB7" w:themeColor="accent1" w:themeShade="BF"/>
                <w:sz w:val="22"/>
                <w:szCs w:val="24"/>
              </w:rPr>
            </w:pPr>
          </w:p>
          <w:p w14:paraId="27B0B1EC" w14:textId="6732202A" w:rsidR="000B17D4" w:rsidRDefault="001E71F7" w:rsidP="00611471">
            <w:pPr>
              <w:rPr>
                <w:rFonts w:asciiTheme="majorHAnsi" w:eastAsiaTheme="majorEastAsia" w:hAnsiTheme="majorHAnsi" w:cstheme="majorBidi"/>
                <w:b/>
                <w:caps/>
                <w:color w:val="548AB7" w:themeColor="accent1" w:themeShade="BF"/>
                <w:sz w:val="22"/>
                <w:szCs w:val="24"/>
              </w:rPr>
            </w:pPr>
            <w:r w:rsidRPr="00E021C2">
              <w:rPr>
                <w:rFonts w:asciiTheme="majorHAnsi" w:eastAsiaTheme="majorEastAsia" w:hAnsiTheme="majorHAnsi" w:cstheme="majorBidi"/>
                <w:b/>
                <w:caps/>
                <w:color w:val="548AB7" w:themeColor="accent1" w:themeShade="BF"/>
                <w:sz w:val="22"/>
                <w:szCs w:val="24"/>
              </w:rPr>
              <w:t xml:space="preserve">TRAINING / </w:t>
            </w:r>
            <w:r w:rsidR="00E2524C">
              <w:rPr>
                <w:rFonts w:asciiTheme="majorHAnsi" w:eastAsiaTheme="majorEastAsia" w:hAnsiTheme="majorHAnsi" w:cstheme="majorBidi"/>
                <w:b/>
                <w:caps/>
                <w:color w:val="548AB7" w:themeColor="accent1" w:themeShade="BF"/>
                <w:sz w:val="22"/>
                <w:szCs w:val="24"/>
              </w:rPr>
              <w:t>Skills</w:t>
            </w:r>
          </w:p>
          <w:p w14:paraId="21BABB74" w14:textId="77777777" w:rsidR="00D954CE" w:rsidRPr="00D954CE" w:rsidRDefault="00D954CE" w:rsidP="00611471">
            <w:pPr>
              <w:rPr>
                <w:rFonts w:asciiTheme="majorHAnsi" w:eastAsiaTheme="majorEastAsia" w:hAnsiTheme="majorHAnsi" w:cstheme="majorBidi"/>
                <w:b/>
                <w:caps/>
                <w:color w:val="548AB7" w:themeColor="accent1" w:themeShade="BF"/>
                <w:sz w:val="22"/>
                <w:szCs w:val="24"/>
              </w:rPr>
            </w:pPr>
          </w:p>
          <w:p w14:paraId="03BEA0D7" w14:textId="2B7151CF" w:rsidR="00065F42" w:rsidRDefault="000B17D4" w:rsidP="00E2524C">
            <w:pPr>
              <w:pStyle w:val="ListParagraph"/>
              <w:numPr>
                <w:ilvl w:val="0"/>
                <w:numId w:val="16"/>
              </w:numPr>
            </w:pPr>
            <w:r>
              <w:t>Microsoft Excel</w:t>
            </w:r>
          </w:p>
          <w:p w14:paraId="0E179562" w14:textId="3E0F5A17" w:rsidR="00E2524C" w:rsidRDefault="00E2524C" w:rsidP="00E2524C">
            <w:pPr>
              <w:pStyle w:val="ListParagraph"/>
              <w:numPr>
                <w:ilvl w:val="0"/>
                <w:numId w:val="16"/>
              </w:numPr>
            </w:pPr>
            <w:r>
              <w:t>Microsoft word</w:t>
            </w:r>
          </w:p>
          <w:p w14:paraId="0FF5BF48" w14:textId="78B399C9" w:rsidR="00E2524C" w:rsidRDefault="00E2524C" w:rsidP="00E2524C">
            <w:pPr>
              <w:pStyle w:val="ListParagraph"/>
              <w:numPr>
                <w:ilvl w:val="0"/>
                <w:numId w:val="16"/>
              </w:numPr>
            </w:pPr>
            <w:r>
              <w:t>Staff handling</w:t>
            </w:r>
          </w:p>
          <w:p w14:paraId="64F2B936" w14:textId="154E0BE7" w:rsidR="00E2524C" w:rsidRDefault="00E2524C" w:rsidP="00E2524C">
            <w:pPr>
              <w:pStyle w:val="ListParagraph"/>
              <w:numPr>
                <w:ilvl w:val="0"/>
                <w:numId w:val="16"/>
              </w:numPr>
            </w:pPr>
            <w:r>
              <w:t>Customer handling &amp; satisfaction</w:t>
            </w:r>
          </w:p>
          <w:p w14:paraId="11E29FE6" w14:textId="3FBD6ABB" w:rsidR="00E2524C" w:rsidRDefault="00E2524C" w:rsidP="00E2524C">
            <w:pPr>
              <w:pStyle w:val="ListParagraph"/>
              <w:numPr>
                <w:ilvl w:val="0"/>
                <w:numId w:val="16"/>
              </w:numPr>
            </w:pPr>
            <w:r>
              <w:t>Business growth and progress</w:t>
            </w:r>
          </w:p>
          <w:p w14:paraId="00715920" w14:textId="451F3FFF" w:rsidR="00E2524C" w:rsidRDefault="00E2524C" w:rsidP="00E2524C">
            <w:pPr>
              <w:pStyle w:val="ListParagraph"/>
              <w:numPr>
                <w:ilvl w:val="0"/>
                <w:numId w:val="16"/>
              </w:numPr>
            </w:pPr>
            <w:r>
              <w:t>Staff Attendance</w:t>
            </w:r>
          </w:p>
          <w:p w14:paraId="684E2A0B" w14:textId="70F2D034" w:rsidR="00E2524C" w:rsidRDefault="00E2524C" w:rsidP="00E2524C">
            <w:pPr>
              <w:pStyle w:val="ListParagraph"/>
              <w:numPr>
                <w:ilvl w:val="0"/>
                <w:numId w:val="16"/>
              </w:numPr>
            </w:pPr>
            <w:r>
              <w:t>Invent</w:t>
            </w:r>
            <w:r w:rsidR="00BC1CA6">
              <w:t>ory control.</w:t>
            </w:r>
          </w:p>
          <w:p w14:paraId="6DE87C14" w14:textId="77777777" w:rsidR="00C95EFC" w:rsidRPr="00C95EFC" w:rsidRDefault="00C95EFC" w:rsidP="00C95EFC"/>
          <w:p w14:paraId="2A12382D" w14:textId="77777777" w:rsidR="00BC1CA6" w:rsidRDefault="00BC1CA6" w:rsidP="00611471">
            <w:pPr>
              <w:autoSpaceDE w:val="0"/>
              <w:autoSpaceDN w:val="0"/>
              <w:adjustRightInd w:val="0"/>
              <w:rPr>
                <w:rFonts w:asciiTheme="majorHAnsi" w:eastAsiaTheme="majorEastAsia" w:hAnsiTheme="majorHAnsi" w:cstheme="majorBidi"/>
                <w:b/>
                <w:caps/>
                <w:color w:val="548AB7" w:themeColor="accent1" w:themeShade="BF"/>
                <w:sz w:val="22"/>
                <w:szCs w:val="24"/>
              </w:rPr>
            </w:pPr>
          </w:p>
          <w:p w14:paraId="18354EFD" w14:textId="77777777" w:rsidR="00BC1CA6" w:rsidRDefault="00BC1CA6" w:rsidP="00611471">
            <w:pPr>
              <w:autoSpaceDE w:val="0"/>
              <w:autoSpaceDN w:val="0"/>
              <w:adjustRightInd w:val="0"/>
              <w:rPr>
                <w:rFonts w:asciiTheme="majorHAnsi" w:eastAsiaTheme="majorEastAsia" w:hAnsiTheme="majorHAnsi" w:cstheme="majorBidi"/>
                <w:b/>
                <w:caps/>
                <w:color w:val="548AB7" w:themeColor="accent1" w:themeShade="BF"/>
                <w:sz w:val="22"/>
                <w:szCs w:val="24"/>
              </w:rPr>
            </w:pPr>
          </w:p>
          <w:p w14:paraId="14AE73F6" w14:textId="77777777" w:rsidR="00EB08BC" w:rsidRDefault="00EB08BC" w:rsidP="00611471">
            <w:pPr>
              <w:autoSpaceDE w:val="0"/>
              <w:autoSpaceDN w:val="0"/>
              <w:adjustRightInd w:val="0"/>
              <w:rPr>
                <w:rFonts w:asciiTheme="majorHAnsi" w:eastAsiaTheme="majorEastAsia" w:hAnsiTheme="majorHAnsi" w:cstheme="majorBidi"/>
                <w:b/>
                <w:caps/>
                <w:color w:val="548AB7" w:themeColor="accent1" w:themeShade="BF"/>
                <w:sz w:val="22"/>
                <w:szCs w:val="24"/>
              </w:rPr>
            </w:pPr>
          </w:p>
          <w:p w14:paraId="32EAC76C" w14:textId="03A3524D" w:rsidR="003E0E90" w:rsidRDefault="00570784" w:rsidP="00611471">
            <w:pPr>
              <w:autoSpaceDE w:val="0"/>
              <w:autoSpaceDN w:val="0"/>
              <w:adjustRightInd w:val="0"/>
              <w:rPr>
                <w:rFonts w:asciiTheme="majorHAnsi" w:eastAsiaTheme="majorEastAsia" w:hAnsiTheme="majorHAnsi" w:cstheme="majorBidi"/>
                <w:b/>
                <w:caps/>
                <w:color w:val="548AB7" w:themeColor="accent1" w:themeShade="BF"/>
                <w:sz w:val="22"/>
                <w:szCs w:val="24"/>
              </w:rPr>
            </w:pPr>
            <w:r w:rsidRPr="00570784">
              <w:rPr>
                <w:rFonts w:asciiTheme="majorHAnsi" w:eastAsiaTheme="majorEastAsia" w:hAnsiTheme="majorHAnsi" w:cstheme="majorBidi"/>
                <w:b/>
                <w:caps/>
                <w:color w:val="548AB7" w:themeColor="accent1" w:themeShade="BF"/>
                <w:sz w:val="22"/>
                <w:szCs w:val="24"/>
              </w:rPr>
              <w:t>Language</w:t>
            </w:r>
            <w:r w:rsidR="00BC1CA6">
              <w:rPr>
                <w:rFonts w:asciiTheme="majorHAnsi" w:eastAsiaTheme="majorEastAsia" w:hAnsiTheme="majorHAnsi" w:cstheme="majorBidi"/>
                <w:b/>
                <w:caps/>
                <w:color w:val="548AB7" w:themeColor="accent1" w:themeShade="BF"/>
                <w:sz w:val="22"/>
                <w:szCs w:val="24"/>
              </w:rPr>
              <w:t>s</w:t>
            </w:r>
            <w:r w:rsidRPr="00570784">
              <w:rPr>
                <w:rFonts w:asciiTheme="majorHAnsi" w:eastAsiaTheme="majorEastAsia" w:hAnsiTheme="majorHAnsi" w:cstheme="majorBidi"/>
                <w:b/>
                <w:caps/>
                <w:color w:val="548AB7" w:themeColor="accent1" w:themeShade="BF"/>
                <w:sz w:val="22"/>
                <w:szCs w:val="24"/>
              </w:rPr>
              <w:t>:</w:t>
            </w:r>
          </w:p>
          <w:p w14:paraId="256BEA17" w14:textId="77777777" w:rsidR="00C20C0A" w:rsidRPr="00065F42" w:rsidRDefault="00C20C0A" w:rsidP="00611471">
            <w:pPr>
              <w:autoSpaceDE w:val="0"/>
              <w:autoSpaceDN w:val="0"/>
              <w:adjustRightInd w:val="0"/>
              <w:rPr>
                <w:rFonts w:asciiTheme="majorHAnsi" w:eastAsiaTheme="majorEastAsia" w:hAnsiTheme="majorHAnsi" w:cstheme="majorBidi"/>
                <w:b/>
                <w:caps/>
                <w:color w:val="548AB7" w:themeColor="accent1" w:themeShade="BF"/>
                <w:sz w:val="22"/>
                <w:szCs w:val="24"/>
              </w:rPr>
            </w:pPr>
          </w:p>
          <w:p w14:paraId="08067BEF" w14:textId="77777777" w:rsidR="00065F42" w:rsidRDefault="00570784" w:rsidP="00611471">
            <w:pPr>
              <w:spacing w:after="160" w:line="259" w:lineRule="auto"/>
            </w:pPr>
            <w:r w:rsidRPr="00570784">
              <w:rPr>
                <w:b/>
                <w:bCs/>
              </w:rPr>
              <w:t>Urdu:</w:t>
            </w:r>
            <w:r w:rsidRPr="00570784">
              <w:t xml:space="preserve"> Native</w:t>
            </w:r>
          </w:p>
          <w:p w14:paraId="0BF3CC92" w14:textId="2D9EFCE3" w:rsidR="005013D1" w:rsidRPr="004D3011" w:rsidRDefault="00570784" w:rsidP="00C20C0A">
            <w:pPr>
              <w:spacing w:after="160" w:line="259" w:lineRule="auto"/>
            </w:pPr>
            <w:r w:rsidRPr="00570784">
              <w:rPr>
                <w:b/>
                <w:bCs/>
              </w:rPr>
              <w:t>English:</w:t>
            </w:r>
            <w:r w:rsidRPr="00570784">
              <w:t xml:space="preserve"> Very Good (Speak &amp; Write)</w:t>
            </w:r>
          </w:p>
        </w:tc>
        <w:tc>
          <w:tcPr>
            <w:tcW w:w="699" w:type="dxa"/>
          </w:tcPr>
          <w:p w14:paraId="22FBB922" w14:textId="77777777" w:rsidR="00BF32D6" w:rsidRDefault="00BF32D6" w:rsidP="00611471">
            <w:pPr>
              <w:tabs>
                <w:tab w:val="left" w:pos="990"/>
              </w:tabs>
            </w:pPr>
          </w:p>
        </w:tc>
        <w:tc>
          <w:tcPr>
            <w:tcW w:w="6242" w:type="dxa"/>
            <w:gridSpan w:val="2"/>
          </w:tcPr>
          <w:sdt>
            <w:sdtPr>
              <w:id w:val="1049110328"/>
              <w:placeholder>
                <w:docPart w:val="9F1A99B4D05B4619B182810C04326939"/>
              </w:placeholder>
              <w:temporary/>
              <w:showingPlcHdr/>
              <w15:appearance w15:val="hidden"/>
            </w:sdtPr>
            <w:sdtContent>
              <w:p w14:paraId="2DFA1AC1" w14:textId="5479A68D" w:rsidR="00BF32D6" w:rsidRDefault="00BF32D6" w:rsidP="00611471">
                <w:pPr>
                  <w:pStyle w:val="Heading2"/>
                </w:pPr>
                <w:r w:rsidRPr="00036450">
                  <w:t>EDUCATION</w:t>
                </w:r>
              </w:p>
            </w:sdtContent>
          </w:sdt>
          <w:p w14:paraId="6DCB91E5" w14:textId="68F2D478" w:rsidR="00644412" w:rsidRPr="00644412" w:rsidRDefault="002E6F4B" w:rsidP="00611471">
            <w:pPr>
              <w:spacing w:after="160" w:line="259" w:lineRule="auto"/>
              <w:rPr>
                <w:rFonts w:ascii="Calibri" w:eastAsia="Calibri" w:hAnsi="Calibri" w:cs="Arial"/>
                <w:b/>
                <w:bCs/>
                <w:sz w:val="22"/>
                <w:lang w:eastAsia="en-US"/>
              </w:rPr>
            </w:pPr>
            <w:r>
              <w:rPr>
                <w:rFonts w:ascii="Calibri" w:eastAsia="Calibri" w:hAnsi="Calibri" w:cs="Arial"/>
                <w:b/>
                <w:bCs/>
                <w:sz w:val="22"/>
                <w:lang w:eastAsia="en-US"/>
              </w:rPr>
              <w:t>Bahauddin Zakariya University Multan</w:t>
            </w:r>
            <w:r w:rsidR="006A6417">
              <w:rPr>
                <w:rFonts w:ascii="Calibri" w:eastAsia="Calibri" w:hAnsi="Calibri" w:cs="Arial"/>
                <w:b/>
                <w:bCs/>
                <w:sz w:val="22"/>
                <w:lang w:eastAsia="en-US"/>
              </w:rPr>
              <w:t>, Pakistan</w:t>
            </w:r>
          </w:p>
          <w:p w14:paraId="20E3FB82" w14:textId="40C8229F" w:rsidR="000B075A" w:rsidRPr="00BD59BA" w:rsidRDefault="00E4527A" w:rsidP="00BD59BA">
            <w:pPr>
              <w:spacing w:after="160" w:line="259" w:lineRule="auto"/>
              <w:rPr>
                <w:rFonts w:ascii="Calibri" w:eastAsia="Calibri" w:hAnsi="Calibri" w:cs="Arial"/>
                <w:sz w:val="22"/>
                <w:lang w:eastAsia="en-US"/>
              </w:rPr>
            </w:pPr>
            <w:r w:rsidRPr="00E4527A">
              <w:rPr>
                <w:rFonts w:ascii="Calibri" w:eastAsia="Calibri" w:hAnsi="Calibri" w:cs="Arial"/>
                <w:sz w:val="22"/>
                <w:lang w:eastAsia="en-US"/>
              </w:rPr>
              <w:t>B</w:t>
            </w:r>
            <w:r w:rsidR="002E6F4B">
              <w:rPr>
                <w:rFonts w:ascii="Calibri" w:eastAsia="Calibri" w:hAnsi="Calibri" w:cs="Arial"/>
                <w:sz w:val="22"/>
                <w:lang w:eastAsia="en-US"/>
              </w:rPr>
              <w:t>s</w:t>
            </w:r>
            <w:r w:rsidRPr="00E4527A">
              <w:rPr>
                <w:rFonts w:ascii="Calibri" w:eastAsia="Calibri" w:hAnsi="Calibri" w:cs="Arial"/>
                <w:sz w:val="22"/>
                <w:lang w:eastAsia="en-US"/>
              </w:rPr>
              <w:t xml:space="preserve"> </w:t>
            </w:r>
            <w:r w:rsidR="002E6F4B">
              <w:rPr>
                <w:rFonts w:ascii="Calibri" w:eastAsia="Calibri" w:hAnsi="Calibri" w:cs="Arial"/>
                <w:sz w:val="22"/>
                <w:lang w:eastAsia="en-US"/>
              </w:rPr>
              <w:t>Computer Science</w:t>
            </w:r>
            <w:r>
              <w:rPr>
                <w:rFonts w:ascii="Calibri" w:eastAsia="Calibri" w:hAnsi="Calibri" w:cs="Arial"/>
                <w:sz w:val="22"/>
                <w:lang w:eastAsia="en-US"/>
              </w:rPr>
              <w:t xml:space="preserve"> 4 years </w:t>
            </w:r>
            <w:r w:rsidR="002E6F4B">
              <w:rPr>
                <w:rFonts w:ascii="Calibri" w:eastAsia="Calibri" w:hAnsi="Calibri" w:cs="Arial"/>
                <w:sz w:val="22"/>
                <w:lang w:eastAsia="en-US"/>
              </w:rPr>
              <w:t>program 20</w:t>
            </w:r>
            <w:r w:rsidR="00C95EFC">
              <w:rPr>
                <w:rFonts w:ascii="Calibri" w:eastAsia="Calibri" w:hAnsi="Calibri" w:cs="Arial"/>
                <w:sz w:val="22"/>
                <w:lang w:eastAsia="en-US"/>
              </w:rPr>
              <w:t>14-</w:t>
            </w:r>
            <w:r w:rsidR="002E6F4B">
              <w:rPr>
                <w:rFonts w:ascii="Calibri" w:eastAsia="Calibri" w:hAnsi="Calibri" w:cs="Arial"/>
                <w:sz w:val="22"/>
                <w:lang w:eastAsia="en-US"/>
              </w:rPr>
              <w:t>1</w:t>
            </w:r>
            <w:r w:rsidR="004A2EC2">
              <w:rPr>
                <w:rFonts w:ascii="Calibri" w:eastAsia="Calibri" w:hAnsi="Calibri" w:cs="Arial"/>
                <w:sz w:val="22"/>
                <w:lang w:eastAsia="en-US"/>
              </w:rPr>
              <w:t>9</w:t>
            </w:r>
          </w:p>
          <w:p w14:paraId="78262C59" w14:textId="600452A9" w:rsidR="0022118E" w:rsidRPr="000B075A" w:rsidRDefault="000B075A" w:rsidP="000B075A">
            <w:pPr>
              <w:pStyle w:val="Date"/>
            </w:pPr>
            <w:r>
              <w:rPr>
                <w:rFonts w:ascii="Calibri" w:eastAsia="Calibri" w:hAnsi="Calibri" w:cs="Arial"/>
                <w:b/>
                <w:bCs/>
                <w:sz w:val="22"/>
                <w:lang w:eastAsia="en-US"/>
              </w:rPr>
              <w:t xml:space="preserve"> </w:t>
            </w:r>
          </w:p>
          <w:p w14:paraId="39060E62" w14:textId="763476E5" w:rsidR="00CD5771" w:rsidRPr="00D954CE" w:rsidRDefault="001A5427" w:rsidP="00D954CE">
            <w:pPr>
              <w:shd w:val="clear" w:color="auto" w:fill="F2F2F2" w:themeFill="background1" w:themeFillShade="F2"/>
              <w:spacing w:after="160"/>
              <w:rPr>
                <w:rFonts w:asciiTheme="majorHAnsi" w:eastAsiaTheme="majorEastAsia" w:hAnsiTheme="majorHAnsi" w:cstheme="majorBidi"/>
                <w:b/>
                <w:caps/>
                <w:color w:val="548AB7" w:themeColor="accent1" w:themeShade="BF"/>
                <w:sz w:val="22"/>
                <w:szCs w:val="24"/>
              </w:rPr>
            </w:pPr>
            <w:r w:rsidRPr="00394DD0">
              <w:rPr>
                <w:rFonts w:asciiTheme="majorHAnsi" w:eastAsiaTheme="majorEastAsia" w:hAnsiTheme="majorHAnsi" w:cstheme="majorBidi"/>
                <w:b/>
                <w:caps/>
                <w:color w:val="548AB7" w:themeColor="accent1" w:themeShade="BF"/>
                <w:sz w:val="22"/>
                <w:szCs w:val="24"/>
              </w:rPr>
              <w:t>Experience in Pakistan</w:t>
            </w:r>
          </w:p>
          <w:p w14:paraId="490D1BEC" w14:textId="16F50694" w:rsidR="00665A2F" w:rsidRDefault="00781CA4" w:rsidP="0022438B">
            <w:pPr>
              <w:autoSpaceDE w:val="0"/>
              <w:autoSpaceDN w:val="0"/>
              <w:adjustRightInd w:val="0"/>
              <w:spacing w:line="276" w:lineRule="auto"/>
              <w:rPr>
                <w:rFonts w:ascii="Calibri" w:eastAsia="Calibri" w:hAnsi="Calibri" w:cs="Arial"/>
                <w:b/>
                <w:bCs/>
                <w:color w:val="DD8047" w:themeColor="accent2"/>
                <w:sz w:val="24"/>
                <w:szCs w:val="24"/>
                <w:lang w:eastAsia="en-US"/>
              </w:rPr>
            </w:pPr>
            <w:r>
              <w:rPr>
                <w:rFonts w:ascii="Calibri" w:eastAsia="Calibri" w:hAnsi="Calibri" w:cs="Arial"/>
                <w:b/>
                <w:bCs/>
                <w:color w:val="DD8047" w:themeColor="accent2"/>
                <w:sz w:val="24"/>
                <w:szCs w:val="24"/>
                <w:lang w:eastAsia="en-US"/>
              </w:rPr>
              <w:t>Swyft Delivery Solution PVT Ltd.</w:t>
            </w:r>
          </w:p>
          <w:p w14:paraId="429DA178" w14:textId="420BA190" w:rsidR="00781CA4" w:rsidRPr="00575E1E" w:rsidRDefault="00575E1E" w:rsidP="0022438B">
            <w:pPr>
              <w:autoSpaceDE w:val="0"/>
              <w:autoSpaceDN w:val="0"/>
              <w:adjustRightInd w:val="0"/>
              <w:spacing w:line="276" w:lineRule="auto"/>
              <w:rPr>
                <w:rFonts w:ascii="Calibri" w:eastAsia="Calibri" w:hAnsi="Calibri" w:cs="Arial"/>
                <w:b/>
                <w:bCs/>
                <w:color w:val="000000" w:themeColor="text1"/>
                <w:sz w:val="22"/>
                <w:lang w:eastAsia="en-US"/>
              </w:rPr>
            </w:pPr>
            <w:r>
              <w:rPr>
                <w:rFonts w:ascii="Calibri" w:eastAsia="Calibri" w:hAnsi="Calibri" w:cs="Arial"/>
                <w:b/>
                <w:bCs/>
                <w:color w:val="000000" w:themeColor="text1"/>
                <w:sz w:val="22"/>
                <w:lang w:eastAsia="en-US"/>
              </w:rPr>
              <w:t xml:space="preserve">     </w:t>
            </w:r>
            <w:r w:rsidRPr="00575E1E">
              <w:rPr>
                <w:rFonts w:ascii="Calibri" w:eastAsia="Calibri" w:hAnsi="Calibri" w:cs="Arial"/>
                <w:b/>
                <w:bCs/>
                <w:color w:val="000000" w:themeColor="text1"/>
                <w:sz w:val="22"/>
                <w:lang w:eastAsia="en-US"/>
              </w:rPr>
              <w:t>Mid Mile Associate (</w:t>
            </w:r>
            <w:r w:rsidR="00D954CE">
              <w:rPr>
                <w:rFonts w:ascii="Calibri" w:eastAsia="Calibri" w:hAnsi="Calibri" w:cs="Arial"/>
                <w:b/>
                <w:bCs/>
                <w:color w:val="000000" w:themeColor="text1"/>
                <w:sz w:val="22"/>
                <w:lang w:eastAsia="en-US"/>
              </w:rPr>
              <w:t xml:space="preserve">June </w:t>
            </w:r>
            <w:r w:rsidRPr="00575E1E">
              <w:rPr>
                <w:rFonts w:ascii="Calibri" w:eastAsia="Calibri" w:hAnsi="Calibri" w:cs="Arial"/>
                <w:b/>
                <w:bCs/>
                <w:color w:val="000000" w:themeColor="text1"/>
                <w:sz w:val="22"/>
                <w:lang w:eastAsia="en-US"/>
              </w:rPr>
              <w:t>2020</w:t>
            </w:r>
            <w:r w:rsidR="00D954CE">
              <w:rPr>
                <w:rFonts w:ascii="Calibri" w:eastAsia="Calibri" w:hAnsi="Calibri" w:cs="Arial"/>
                <w:b/>
                <w:bCs/>
                <w:color w:val="000000" w:themeColor="text1"/>
                <w:sz w:val="22"/>
                <w:lang w:eastAsia="en-US"/>
              </w:rPr>
              <w:t xml:space="preserve"> – January </w:t>
            </w:r>
            <w:r w:rsidRPr="00575E1E">
              <w:rPr>
                <w:rFonts w:ascii="Calibri" w:eastAsia="Calibri" w:hAnsi="Calibri" w:cs="Arial"/>
                <w:b/>
                <w:bCs/>
                <w:color w:val="000000" w:themeColor="text1"/>
                <w:sz w:val="22"/>
                <w:lang w:eastAsia="en-US"/>
              </w:rPr>
              <w:t>202</w:t>
            </w:r>
            <w:r w:rsidR="00D954CE">
              <w:rPr>
                <w:rFonts w:ascii="Calibri" w:eastAsia="Calibri" w:hAnsi="Calibri" w:cs="Arial"/>
                <w:b/>
                <w:bCs/>
                <w:color w:val="000000" w:themeColor="text1"/>
                <w:sz w:val="22"/>
                <w:lang w:eastAsia="en-US"/>
              </w:rPr>
              <w:t>4</w:t>
            </w:r>
            <w:r w:rsidRPr="00575E1E">
              <w:rPr>
                <w:rFonts w:ascii="Calibri" w:eastAsia="Calibri" w:hAnsi="Calibri" w:cs="Arial"/>
                <w:b/>
                <w:bCs/>
                <w:color w:val="000000" w:themeColor="text1"/>
                <w:sz w:val="22"/>
                <w:lang w:eastAsia="en-US"/>
              </w:rPr>
              <w:t>)</w:t>
            </w:r>
          </w:p>
          <w:p w14:paraId="3BF0D19B" w14:textId="25A10453" w:rsidR="00575E1E" w:rsidRPr="0044207C" w:rsidRDefault="00575E1E" w:rsidP="00EB08BC">
            <w:pPr>
              <w:autoSpaceDE w:val="0"/>
              <w:autoSpaceDN w:val="0"/>
              <w:adjustRightInd w:val="0"/>
              <w:spacing w:line="276" w:lineRule="auto"/>
              <w:rPr>
                <w:rFonts w:ascii="Calibri" w:eastAsia="Calibri" w:hAnsi="Calibri" w:cs="Arial"/>
                <w:color w:val="000000" w:themeColor="text1"/>
                <w:sz w:val="22"/>
                <w:lang w:eastAsia="en-US"/>
              </w:rPr>
            </w:pPr>
            <w:r>
              <w:rPr>
                <w:rFonts w:ascii="Calibri" w:eastAsia="Calibri" w:hAnsi="Calibri" w:cs="Arial"/>
                <w:b/>
                <w:bCs/>
                <w:color w:val="000000" w:themeColor="text1"/>
                <w:sz w:val="24"/>
                <w:szCs w:val="24"/>
                <w:lang w:eastAsia="en-US"/>
              </w:rPr>
              <w:t xml:space="preserve">     </w:t>
            </w:r>
            <w:r w:rsidR="0044207C">
              <w:t xml:space="preserve"> </w:t>
            </w:r>
            <w:r w:rsidR="0044207C" w:rsidRPr="0044207C">
              <w:rPr>
                <w:rFonts w:ascii="Calibri" w:eastAsia="Calibri" w:hAnsi="Calibri" w:cs="Arial"/>
                <w:color w:val="000000" w:themeColor="text1"/>
                <w:sz w:val="24"/>
                <w:szCs w:val="24"/>
                <w:lang w:eastAsia="en-US"/>
              </w:rPr>
              <w:t>I joined this logistics company during its inception in Faisalabad, Pakistan, assuming a senior role within the team. My responsibilities encompass various aspects of operations, including rider task assignment, rider closing, cash collection, stock receiving, stock balancing, intercity movement, and team attendance management. Below are outlined department-specific duties:</w:t>
            </w:r>
          </w:p>
          <w:p w14:paraId="16E1E1BB" w14:textId="77777777" w:rsidR="00665A2F" w:rsidRPr="00D954CE" w:rsidRDefault="00665A2F" w:rsidP="0022438B">
            <w:pPr>
              <w:autoSpaceDE w:val="0"/>
              <w:autoSpaceDN w:val="0"/>
              <w:adjustRightInd w:val="0"/>
              <w:spacing w:line="276" w:lineRule="auto"/>
              <w:rPr>
                <w:rFonts w:ascii="Calibri" w:eastAsia="Calibri" w:hAnsi="Calibri" w:cs="Arial"/>
                <w:color w:val="000000" w:themeColor="text1"/>
                <w:sz w:val="22"/>
                <w:lang w:eastAsia="en-US"/>
              </w:rPr>
            </w:pPr>
          </w:p>
          <w:p w14:paraId="6DEB06A9" w14:textId="19DC4720" w:rsidR="00575E1E" w:rsidRDefault="00665A2F" w:rsidP="0022438B">
            <w:pPr>
              <w:autoSpaceDE w:val="0"/>
              <w:autoSpaceDN w:val="0"/>
              <w:adjustRightInd w:val="0"/>
              <w:spacing w:line="276" w:lineRule="auto"/>
              <w:rPr>
                <w:rFonts w:ascii="Calibri" w:eastAsia="Calibri" w:hAnsi="Calibri" w:cs="Arial"/>
                <w:b/>
                <w:bCs/>
                <w:color w:val="000000" w:themeColor="text1"/>
                <w:sz w:val="24"/>
                <w:szCs w:val="24"/>
                <w:lang w:eastAsia="en-US"/>
              </w:rPr>
            </w:pPr>
            <w:r>
              <w:rPr>
                <w:rFonts w:ascii="Calibri" w:eastAsia="Calibri" w:hAnsi="Calibri" w:cs="Arial"/>
                <w:b/>
                <w:bCs/>
                <w:color w:val="000000" w:themeColor="text1"/>
                <w:sz w:val="24"/>
                <w:szCs w:val="24"/>
                <w:lang w:eastAsia="en-US"/>
              </w:rPr>
              <w:t>Warehouse Team lead</w:t>
            </w:r>
            <w:r w:rsidR="00575E1E">
              <w:rPr>
                <w:rFonts w:ascii="Calibri" w:eastAsia="Calibri" w:hAnsi="Calibri" w:cs="Arial"/>
                <w:b/>
                <w:bCs/>
                <w:color w:val="000000" w:themeColor="text1"/>
                <w:sz w:val="24"/>
                <w:szCs w:val="24"/>
                <w:lang w:eastAsia="en-US"/>
              </w:rPr>
              <w:t>:</w:t>
            </w:r>
          </w:p>
          <w:p w14:paraId="2EA053DA" w14:textId="7FB7FF61" w:rsidR="00575E1E" w:rsidRDefault="00665A2F" w:rsidP="00EB08BC">
            <w:pPr>
              <w:autoSpaceDE w:val="0"/>
              <w:autoSpaceDN w:val="0"/>
              <w:adjustRightInd w:val="0"/>
              <w:spacing w:line="276" w:lineRule="auto"/>
              <w:rPr>
                <w:rFonts w:ascii="Calibri" w:eastAsia="Calibri" w:hAnsi="Calibri" w:cs="Arial"/>
                <w:sz w:val="22"/>
                <w:lang w:eastAsia="en-US"/>
              </w:rPr>
            </w:pPr>
            <w:r>
              <w:rPr>
                <w:rFonts w:ascii="Calibri" w:eastAsia="Calibri" w:hAnsi="Calibri" w:cs="Arial"/>
                <w:sz w:val="22"/>
                <w:lang w:eastAsia="en-US"/>
              </w:rPr>
              <w:t xml:space="preserve">Basically, I </w:t>
            </w:r>
            <w:r w:rsidR="00BC1CA6">
              <w:rPr>
                <w:rFonts w:ascii="Calibri" w:eastAsia="Calibri" w:hAnsi="Calibri" w:cs="Arial"/>
                <w:sz w:val="22"/>
                <w:lang w:eastAsia="en-US"/>
              </w:rPr>
              <w:t xml:space="preserve">was </w:t>
            </w:r>
            <w:r>
              <w:rPr>
                <w:rFonts w:ascii="Calibri" w:eastAsia="Calibri" w:hAnsi="Calibri" w:cs="Arial"/>
                <w:sz w:val="22"/>
                <w:lang w:eastAsia="en-US"/>
              </w:rPr>
              <w:t>hired as a warehouse executive in the company where I was responsible for</w:t>
            </w:r>
          </w:p>
          <w:p w14:paraId="0E28BFD9" w14:textId="665C2507" w:rsidR="00665A2F" w:rsidRDefault="00665A2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Intercity stock receiving and route wise sorting.</w:t>
            </w:r>
          </w:p>
          <w:p w14:paraId="65FDD578" w14:textId="08ACC96A" w:rsidR="00665A2F" w:rsidRDefault="00665A2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Stock balancing after rider assignment.</w:t>
            </w:r>
          </w:p>
          <w:p w14:paraId="0BE362D0" w14:textId="3C63778F" w:rsidR="00665A2F" w:rsidRDefault="00A2747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Inventory management like flyers, rider bags and uniform.</w:t>
            </w:r>
          </w:p>
          <w:p w14:paraId="2DD6CDA4" w14:textId="77777777" w:rsidR="00A2747F" w:rsidRDefault="00A2747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New stock pickup from within city and city wise packing.</w:t>
            </w:r>
          </w:p>
          <w:p w14:paraId="6E20AEDA" w14:textId="77777777" w:rsidR="00A2747F" w:rsidRDefault="00A2747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Stock loading for intercity movement.</w:t>
            </w:r>
          </w:p>
          <w:p w14:paraId="2F1C510E" w14:textId="46731736" w:rsidR="00A2747F" w:rsidRDefault="00A2747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Intercity transport management.</w:t>
            </w:r>
          </w:p>
          <w:p w14:paraId="7CEC6C49" w14:textId="21C5E4A2" w:rsidR="00A2747F" w:rsidRPr="00665A2F" w:rsidRDefault="00A2747F" w:rsidP="00791C95">
            <w:pPr>
              <w:pStyle w:val="ListParagraph"/>
              <w:numPr>
                <w:ilvl w:val="0"/>
                <w:numId w:val="13"/>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Shift meetings and team attendance etc.</w:t>
            </w:r>
          </w:p>
          <w:p w14:paraId="5F64BE78" w14:textId="77777777" w:rsidR="00A2747F" w:rsidRDefault="00A2747F" w:rsidP="00575E1E">
            <w:pPr>
              <w:autoSpaceDE w:val="0"/>
              <w:autoSpaceDN w:val="0"/>
              <w:adjustRightInd w:val="0"/>
              <w:spacing w:line="276" w:lineRule="auto"/>
              <w:rPr>
                <w:rFonts w:ascii="Calibri" w:eastAsia="Calibri" w:hAnsi="Calibri" w:cs="Arial"/>
                <w:b/>
                <w:bCs/>
                <w:sz w:val="24"/>
                <w:szCs w:val="24"/>
                <w:lang w:eastAsia="en-US"/>
              </w:rPr>
            </w:pPr>
          </w:p>
          <w:p w14:paraId="20500008" w14:textId="2A5D7BD7" w:rsidR="00575E1E" w:rsidRDefault="00A2747F" w:rsidP="00575E1E">
            <w:pPr>
              <w:autoSpaceDE w:val="0"/>
              <w:autoSpaceDN w:val="0"/>
              <w:adjustRightInd w:val="0"/>
              <w:spacing w:line="276" w:lineRule="auto"/>
              <w:rPr>
                <w:rFonts w:ascii="Calibri" w:eastAsia="Calibri" w:hAnsi="Calibri" w:cs="Arial"/>
                <w:b/>
                <w:bCs/>
                <w:sz w:val="24"/>
                <w:szCs w:val="24"/>
                <w:lang w:eastAsia="en-US"/>
              </w:rPr>
            </w:pPr>
            <w:r w:rsidRPr="00A2747F">
              <w:rPr>
                <w:rFonts w:ascii="Calibri" w:eastAsia="Calibri" w:hAnsi="Calibri" w:cs="Arial"/>
                <w:b/>
                <w:bCs/>
                <w:sz w:val="24"/>
                <w:szCs w:val="24"/>
                <w:lang w:eastAsia="en-US"/>
              </w:rPr>
              <w:t>Rider Assignment &amp; Closing</w:t>
            </w:r>
          </w:p>
          <w:p w14:paraId="73884DB5" w14:textId="330EF0DC" w:rsidR="00E2524C" w:rsidRDefault="00D67003" w:rsidP="00EB08BC">
            <w:pPr>
              <w:autoSpaceDE w:val="0"/>
              <w:autoSpaceDN w:val="0"/>
              <w:adjustRightInd w:val="0"/>
              <w:spacing w:line="276" w:lineRule="auto"/>
              <w:rPr>
                <w:rFonts w:ascii="Calibri" w:eastAsia="Calibri" w:hAnsi="Calibri" w:cs="Arial"/>
                <w:sz w:val="22"/>
                <w:lang w:eastAsia="en-US"/>
              </w:rPr>
            </w:pPr>
            <w:r w:rsidRPr="00E2524C">
              <w:rPr>
                <w:rFonts w:ascii="Calibri" w:eastAsia="Calibri" w:hAnsi="Calibri" w:cs="Arial"/>
                <w:sz w:val="22"/>
                <w:lang w:eastAsia="en-US"/>
              </w:rPr>
              <w:t>As a startup, our team diligently collaborates with other departments to ensure seamless operations. We actively engage in cross-functional tasks, contributing beyond our departmental responsibilities to drive corporate objectives. Some tasks are mentioned below</w:t>
            </w:r>
            <w:r w:rsidR="00E2524C" w:rsidRPr="00E2524C">
              <w:rPr>
                <w:rFonts w:ascii="Calibri" w:eastAsia="Calibri" w:hAnsi="Calibri" w:cs="Arial"/>
                <w:sz w:val="22"/>
                <w:lang w:eastAsia="en-US"/>
              </w:rPr>
              <w:t>.</w:t>
            </w:r>
          </w:p>
          <w:p w14:paraId="7BC39DF2" w14:textId="0488A297" w:rsid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Parcels assignment to riders.</w:t>
            </w:r>
          </w:p>
          <w:p w14:paraId="7FCFE100" w14:textId="0EA1AC22" w:rsid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Stay in contact with riders and resolve their issues.</w:t>
            </w:r>
          </w:p>
          <w:p w14:paraId="417AC425" w14:textId="4725B47D" w:rsid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Customer handling and satisfaction.</w:t>
            </w:r>
          </w:p>
          <w:p w14:paraId="24E0F5C7" w14:textId="79340F9B" w:rsid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Return parcels collection and attempt verification.</w:t>
            </w:r>
          </w:p>
          <w:p w14:paraId="1F1DCBB1" w14:textId="09D6C54F" w:rsid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Work on delivery ratio &amp; rider’s incentives.</w:t>
            </w:r>
          </w:p>
          <w:p w14:paraId="585488D0" w14:textId="2160A2C2" w:rsidR="00E2524C" w:rsidRPr="00E2524C" w:rsidRDefault="00E2524C" w:rsidP="00791C95">
            <w:pPr>
              <w:pStyle w:val="ListParagraph"/>
              <w:numPr>
                <w:ilvl w:val="0"/>
                <w:numId w:val="15"/>
              </w:numPr>
              <w:autoSpaceDE w:val="0"/>
              <w:autoSpaceDN w:val="0"/>
              <w:adjustRightInd w:val="0"/>
              <w:rPr>
                <w:rFonts w:ascii="Calibri" w:eastAsia="Calibri" w:hAnsi="Calibri" w:cs="Arial"/>
                <w:sz w:val="22"/>
                <w:lang w:eastAsia="en-US"/>
              </w:rPr>
            </w:pPr>
            <w:r>
              <w:rPr>
                <w:rFonts w:ascii="Calibri" w:eastAsia="Calibri" w:hAnsi="Calibri" w:cs="Arial"/>
                <w:sz w:val="22"/>
                <w:lang w:eastAsia="en-US"/>
              </w:rPr>
              <w:t>Cash collection of COD parcels etc.</w:t>
            </w:r>
          </w:p>
          <w:p w14:paraId="1A1782A8" w14:textId="77777777" w:rsidR="00E2524C" w:rsidRDefault="00E2524C" w:rsidP="00575E1E">
            <w:pPr>
              <w:autoSpaceDE w:val="0"/>
              <w:autoSpaceDN w:val="0"/>
              <w:adjustRightInd w:val="0"/>
              <w:spacing w:line="276" w:lineRule="auto"/>
              <w:rPr>
                <w:rFonts w:ascii="Calibri" w:eastAsia="Calibri" w:hAnsi="Calibri" w:cs="Arial"/>
                <w:b/>
                <w:bCs/>
                <w:color w:val="DD8047" w:themeColor="accent2"/>
                <w:sz w:val="24"/>
                <w:szCs w:val="24"/>
                <w:lang w:eastAsia="en-US"/>
              </w:rPr>
            </w:pPr>
          </w:p>
          <w:p w14:paraId="6DB6F1B4" w14:textId="77777777" w:rsidR="00E2524C" w:rsidRDefault="00E2524C" w:rsidP="00575E1E">
            <w:pPr>
              <w:autoSpaceDE w:val="0"/>
              <w:autoSpaceDN w:val="0"/>
              <w:adjustRightInd w:val="0"/>
              <w:spacing w:line="276" w:lineRule="auto"/>
              <w:rPr>
                <w:rFonts w:ascii="Calibri" w:eastAsia="Calibri" w:hAnsi="Calibri" w:cs="Arial"/>
                <w:b/>
                <w:bCs/>
                <w:color w:val="DD8047" w:themeColor="accent2"/>
                <w:sz w:val="24"/>
                <w:szCs w:val="24"/>
                <w:lang w:eastAsia="en-US"/>
              </w:rPr>
            </w:pPr>
          </w:p>
          <w:p w14:paraId="6CC0A795" w14:textId="77777777" w:rsidR="00791C95" w:rsidRDefault="00791C95" w:rsidP="00575E1E">
            <w:pPr>
              <w:autoSpaceDE w:val="0"/>
              <w:autoSpaceDN w:val="0"/>
              <w:adjustRightInd w:val="0"/>
              <w:spacing w:line="276" w:lineRule="auto"/>
              <w:rPr>
                <w:rFonts w:ascii="Calibri" w:eastAsia="Calibri" w:hAnsi="Calibri" w:cs="Arial"/>
                <w:b/>
                <w:bCs/>
                <w:color w:val="DD8047" w:themeColor="accent2"/>
                <w:sz w:val="24"/>
                <w:szCs w:val="24"/>
                <w:lang w:eastAsia="en-US"/>
              </w:rPr>
            </w:pPr>
          </w:p>
          <w:p w14:paraId="6854E6E8" w14:textId="77777777" w:rsidR="00791C95" w:rsidRDefault="00791C95" w:rsidP="00575E1E">
            <w:pPr>
              <w:autoSpaceDE w:val="0"/>
              <w:autoSpaceDN w:val="0"/>
              <w:adjustRightInd w:val="0"/>
              <w:spacing w:line="276" w:lineRule="auto"/>
              <w:rPr>
                <w:rFonts w:ascii="Calibri" w:eastAsia="Calibri" w:hAnsi="Calibri" w:cs="Arial"/>
                <w:b/>
                <w:bCs/>
                <w:color w:val="DD8047" w:themeColor="accent2"/>
                <w:sz w:val="24"/>
                <w:szCs w:val="24"/>
                <w:lang w:eastAsia="en-US"/>
              </w:rPr>
            </w:pPr>
          </w:p>
          <w:p w14:paraId="25D92122" w14:textId="1C2B3C88" w:rsidR="00575E1E" w:rsidRDefault="00575E1E" w:rsidP="00575E1E">
            <w:pPr>
              <w:autoSpaceDE w:val="0"/>
              <w:autoSpaceDN w:val="0"/>
              <w:adjustRightInd w:val="0"/>
              <w:spacing w:line="276" w:lineRule="auto"/>
              <w:rPr>
                <w:rFonts w:ascii="Calibri" w:eastAsia="Calibri" w:hAnsi="Calibri" w:cs="Arial"/>
                <w:b/>
                <w:bCs/>
                <w:color w:val="DD8047" w:themeColor="accent2"/>
                <w:sz w:val="24"/>
                <w:szCs w:val="24"/>
                <w:lang w:eastAsia="en-US"/>
              </w:rPr>
            </w:pPr>
            <w:r>
              <w:rPr>
                <w:rFonts w:ascii="Calibri" w:eastAsia="Calibri" w:hAnsi="Calibri" w:cs="Arial"/>
                <w:b/>
                <w:bCs/>
                <w:color w:val="DD8047" w:themeColor="accent2"/>
                <w:sz w:val="24"/>
                <w:szCs w:val="24"/>
                <w:lang w:eastAsia="en-US"/>
              </w:rPr>
              <w:t>Ufone Contact Center</w:t>
            </w:r>
          </w:p>
          <w:p w14:paraId="41010242" w14:textId="7D37CE28" w:rsidR="00575E1E" w:rsidRDefault="00575E1E" w:rsidP="00575E1E">
            <w:pPr>
              <w:autoSpaceDE w:val="0"/>
              <w:autoSpaceDN w:val="0"/>
              <w:adjustRightInd w:val="0"/>
              <w:spacing w:line="276" w:lineRule="auto"/>
              <w:rPr>
                <w:rFonts w:ascii="Calibri" w:eastAsia="Calibri" w:hAnsi="Calibri" w:cs="Arial"/>
                <w:b/>
                <w:bCs/>
                <w:color w:val="000000" w:themeColor="text1"/>
                <w:sz w:val="22"/>
                <w:lang w:eastAsia="en-US"/>
              </w:rPr>
            </w:pPr>
            <w:r>
              <w:rPr>
                <w:rFonts w:ascii="Calibri" w:eastAsia="Calibri" w:hAnsi="Calibri" w:cs="Arial"/>
                <w:b/>
                <w:bCs/>
                <w:color w:val="DD8047" w:themeColor="accent2"/>
                <w:sz w:val="24"/>
                <w:szCs w:val="24"/>
                <w:lang w:eastAsia="en-US"/>
              </w:rPr>
              <w:t xml:space="preserve">  </w:t>
            </w:r>
            <w:r w:rsidRPr="00575E1E">
              <w:rPr>
                <w:rFonts w:ascii="Calibri" w:eastAsia="Calibri" w:hAnsi="Calibri" w:cs="Arial"/>
                <w:b/>
                <w:bCs/>
                <w:color w:val="000000" w:themeColor="text1"/>
                <w:sz w:val="22"/>
                <w:lang w:eastAsia="en-US"/>
              </w:rPr>
              <w:t>C</w:t>
            </w:r>
            <w:r>
              <w:rPr>
                <w:rFonts w:ascii="Calibri" w:eastAsia="Calibri" w:hAnsi="Calibri" w:cs="Arial"/>
                <w:b/>
                <w:bCs/>
                <w:color w:val="000000" w:themeColor="text1"/>
                <w:sz w:val="22"/>
                <w:lang w:eastAsia="en-US"/>
              </w:rPr>
              <w:t xml:space="preserve">ustomer </w:t>
            </w:r>
            <w:r w:rsidRPr="00575E1E">
              <w:rPr>
                <w:rFonts w:ascii="Calibri" w:eastAsia="Calibri" w:hAnsi="Calibri" w:cs="Arial"/>
                <w:b/>
                <w:bCs/>
                <w:color w:val="000000" w:themeColor="text1"/>
                <w:sz w:val="22"/>
                <w:lang w:eastAsia="en-US"/>
              </w:rPr>
              <w:t>S</w:t>
            </w:r>
            <w:r>
              <w:rPr>
                <w:rFonts w:ascii="Calibri" w:eastAsia="Calibri" w:hAnsi="Calibri" w:cs="Arial"/>
                <w:b/>
                <w:bCs/>
                <w:color w:val="000000" w:themeColor="text1"/>
                <w:sz w:val="22"/>
                <w:lang w:eastAsia="en-US"/>
              </w:rPr>
              <w:t xml:space="preserve">ervice </w:t>
            </w:r>
            <w:r w:rsidRPr="00575E1E">
              <w:rPr>
                <w:rFonts w:ascii="Calibri" w:eastAsia="Calibri" w:hAnsi="Calibri" w:cs="Arial"/>
                <w:b/>
                <w:bCs/>
                <w:color w:val="000000" w:themeColor="text1"/>
                <w:sz w:val="22"/>
                <w:lang w:eastAsia="en-US"/>
              </w:rPr>
              <w:t>R</w:t>
            </w:r>
            <w:r>
              <w:rPr>
                <w:rFonts w:ascii="Calibri" w:eastAsia="Calibri" w:hAnsi="Calibri" w:cs="Arial"/>
                <w:b/>
                <w:bCs/>
                <w:color w:val="000000" w:themeColor="text1"/>
                <w:sz w:val="22"/>
                <w:lang w:eastAsia="en-US"/>
              </w:rPr>
              <w:t>epresentative</w:t>
            </w:r>
            <w:r w:rsidRPr="00575E1E">
              <w:rPr>
                <w:rFonts w:ascii="Calibri" w:eastAsia="Calibri" w:hAnsi="Calibri" w:cs="Arial"/>
                <w:b/>
                <w:bCs/>
                <w:color w:val="000000" w:themeColor="text1"/>
                <w:sz w:val="22"/>
                <w:lang w:eastAsia="en-US"/>
              </w:rPr>
              <w:t xml:space="preserve"> (2019)</w:t>
            </w:r>
          </w:p>
          <w:p w14:paraId="389F9333" w14:textId="77777777" w:rsidR="00575E1E" w:rsidRDefault="00575E1E" w:rsidP="00575E1E">
            <w:pPr>
              <w:autoSpaceDE w:val="0"/>
              <w:autoSpaceDN w:val="0"/>
              <w:adjustRightInd w:val="0"/>
              <w:spacing w:line="276" w:lineRule="auto"/>
              <w:rPr>
                <w:rFonts w:ascii="Calibri" w:eastAsia="Calibri" w:hAnsi="Calibri" w:cs="Arial"/>
                <w:b/>
                <w:bCs/>
                <w:sz w:val="22"/>
                <w:lang w:eastAsia="en-US"/>
              </w:rPr>
            </w:pPr>
            <w:r>
              <w:rPr>
                <w:rFonts w:ascii="Calibri" w:eastAsia="Calibri" w:hAnsi="Calibri" w:cs="Arial"/>
                <w:sz w:val="22"/>
                <w:lang w:eastAsia="en-US"/>
              </w:rPr>
              <w:t xml:space="preserve">  </w:t>
            </w:r>
            <w:r w:rsidRPr="00575E1E">
              <w:rPr>
                <w:rFonts w:ascii="Calibri" w:eastAsia="Calibri" w:hAnsi="Calibri" w:cs="Arial"/>
                <w:b/>
                <w:bCs/>
                <w:sz w:val="22"/>
                <w:lang w:eastAsia="en-US"/>
              </w:rPr>
              <w:t>City: Lahore</w:t>
            </w:r>
          </w:p>
          <w:p w14:paraId="1E666B50" w14:textId="77777777" w:rsidR="00575E1E" w:rsidRDefault="00575E1E" w:rsidP="00791C95">
            <w:pPr>
              <w:autoSpaceDE w:val="0"/>
              <w:autoSpaceDN w:val="0"/>
              <w:adjustRightInd w:val="0"/>
              <w:rPr>
                <w:rFonts w:ascii="Calibri" w:eastAsia="Calibri" w:hAnsi="Calibri" w:cs="Arial"/>
                <w:b/>
                <w:bCs/>
                <w:sz w:val="22"/>
                <w:lang w:eastAsia="en-US"/>
              </w:rPr>
            </w:pPr>
            <w:r>
              <w:rPr>
                <w:rFonts w:ascii="Calibri" w:eastAsia="Calibri" w:hAnsi="Calibri" w:cs="Arial"/>
                <w:b/>
                <w:bCs/>
                <w:sz w:val="22"/>
                <w:lang w:eastAsia="en-US"/>
              </w:rPr>
              <w:t>Key Experiences:</w:t>
            </w:r>
          </w:p>
          <w:p w14:paraId="6C8534AF" w14:textId="77777777" w:rsidR="00575E1E" w:rsidRPr="00575E1E" w:rsidRDefault="00575E1E" w:rsidP="00791C95">
            <w:pPr>
              <w:autoSpaceDE w:val="0"/>
              <w:autoSpaceDN w:val="0"/>
              <w:adjustRightInd w:val="0"/>
              <w:rPr>
                <w:rFonts w:ascii="Calibri" w:eastAsia="Calibri" w:hAnsi="Calibri" w:cs="Arial"/>
                <w:sz w:val="22"/>
                <w:lang w:eastAsia="en-US"/>
              </w:rPr>
            </w:pPr>
            <w:r w:rsidRPr="00575E1E">
              <w:rPr>
                <w:rFonts w:ascii="Calibri" w:eastAsia="Calibri" w:hAnsi="Calibri" w:cs="Arial"/>
                <w:sz w:val="22"/>
                <w:lang w:eastAsia="en-US"/>
              </w:rPr>
              <w:t>• Customer interaction and handling</w:t>
            </w:r>
          </w:p>
          <w:p w14:paraId="4D4311CA" w14:textId="77777777" w:rsidR="00575E1E" w:rsidRPr="00575E1E" w:rsidRDefault="00575E1E" w:rsidP="00791C95">
            <w:pPr>
              <w:autoSpaceDE w:val="0"/>
              <w:autoSpaceDN w:val="0"/>
              <w:adjustRightInd w:val="0"/>
              <w:rPr>
                <w:rFonts w:ascii="Calibri" w:eastAsia="Calibri" w:hAnsi="Calibri" w:cs="Arial"/>
                <w:sz w:val="22"/>
                <w:lang w:eastAsia="en-US"/>
              </w:rPr>
            </w:pPr>
            <w:r w:rsidRPr="00575E1E">
              <w:rPr>
                <w:rFonts w:ascii="Calibri" w:eastAsia="Calibri" w:hAnsi="Calibri" w:cs="Arial"/>
                <w:sz w:val="22"/>
                <w:lang w:eastAsia="en-US"/>
              </w:rPr>
              <w:t>• Team responsibility</w:t>
            </w:r>
          </w:p>
          <w:p w14:paraId="210E41BC" w14:textId="77777777" w:rsidR="00575E1E" w:rsidRPr="00575E1E" w:rsidRDefault="00575E1E" w:rsidP="00791C95">
            <w:pPr>
              <w:autoSpaceDE w:val="0"/>
              <w:autoSpaceDN w:val="0"/>
              <w:adjustRightInd w:val="0"/>
              <w:rPr>
                <w:rFonts w:ascii="Calibri" w:eastAsia="Calibri" w:hAnsi="Calibri" w:cs="Arial"/>
                <w:sz w:val="22"/>
                <w:lang w:eastAsia="en-US"/>
              </w:rPr>
            </w:pPr>
            <w:r w:rsidRPr="00575E1E">
              <w:rPr>
                <w:rFonts w:ascii="Calibri" w:eastAsia="Calibri" w:hAnsi="Calibri" w:cs="Arial"/>
                <w:sz w:val="22"/>
                <w:lang w:eastAsia="en-US"/>
              </w:rPr>
              <w:t>• Resolving customer problems</w:t>
            </w:r>
          </w:p>
          <w:p w14:paraId="1ABFCF10" w14:textId="055991F0" w:rsidR="00575E1E" w:rsidRPr="00575E1E" w:rsidRDefault="00575E1E" w:rsidP="00791C95">
            <w:pPr>
              <w:autoSpaceDE w:val="0"/>
              <w:autoSpaceDN w:val="0"/>
              <w:adjustRightInd w:val="0"/>
              <w:rPr>
                <w:rFonts w:ascii="Calibri" w:eastAsia="Calibri" w:hAnsi="Calibri" w:cs="Arial"/>
                <w:b/>
                <w:bCs/>
                <w:sz w:val="22"/>
                <w:lang w:eastAsia="en-US"/>
              </w:rPr>
            </w:pPr>
            <w:r w:rsidRPr="00575E1E">
              <w:rPr>
                <w:rFonts w:ascii="Calibri" w:eastAsia="Calibri" w:hAnsi="Calibri" w:cs="Arial"/>
                <w:sz w:val="22"/>
                <w:lang w:eastAsia="en-US"/>
              </w:rPr>
              <w:t>• Interaction with other departments for proceeding customer complaints</w:t>
            </w:r>
            <w:r>
              <w:rPr>
                <w:rFonts w:ascii="Calibri" w:eastAsia="Calibri" w:hAnsi="Calibri" w:cs="Arial"/>
                <w:sz w:val="22"/>
                <w:lang w:eastAsia="en-US"/>
              </w:rPr>
              <w:t>.</w:t>
            </w:r>
          </w:p>
        </w:tc>
      </w:tr>
    </w:tbl>
    <w:p w14:paraId="38DA8EBD" w14:textId="62A99A22" w:rsidR="005B23A9" w:rsidRDefault="005B23A9" w:rsidP="009F0296">
      <w:pPr>
        <w:tabs>
          <w:tab w:val="left" w:pos="990"/>
        </w:tabs>
      </w:pPr>
    </w:p>
    <w:sectPr w:rsidR="005B23A9" w:rsidSect="0071407A">
      <w:headerReference w:type="default" r:id="rId11"/>
      <w:pgSz w:w="11907" w:h="16839" w:code="9"/>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A04C" w14:textId="77777777" w:rsidR="0071407A" w:rsidRDefault="0071407A" w:rsidP="000C45FF">
      <w:r>
        <w:separator/>
      </w:r>
    </w:p>
  </w:endnote>
  <w:endnote w:type="continuationSeparator" w:id="0">
    <w:p w14:paraId="4E6B138C" w14:textId="77777777" w:rsidR="0071407A" w:rsidRDefault="0071407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C4F1" w14:textId="77777777" w:rsidR="0071407A" w:rsidRDefault="0071407A" w:rsidP="000C45FF">
      <w:r>
        <w:separator/>
      </w:r>
    </w:p>
  </w:footnote>
  <w:footnote w:type="continuationSeparator" w:id="0">
    <w:p w14:paraId="6BB60FB7" w14:textId="77777777" w:rsidR="0071407A" w:rsidRDefault="0071407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3D78" w14:textId="77777777" w:rsidR="000C45FF" w:rsidRDefault="000C45FF">
    <w:pPr>
      <w:pStyle w:val="Header"/>
    </w:pPr>
    <w:r>
      <w:rPr>
        <w:noProof/>
        <w:lang w:eastAsia="en-US"/>
      </w:rPr>
      <w:drawing>
        <wp:anchor distT="0" distB="0" distL="114300" distR="114300" simplePos="0" relativeHeight="251658240" behindDoc="1" locked="0" layoutInCell="1" allowOverlap="1" wp14:anchorId="3A8F1C60" wp14:editId="1F405DED">
          <wp:simplePos x="0" y="0"/>
          <wp:positionH relativeFrom="page">
            <wp:align>center</wp:align>
          </wp:positionH>
          <wp:positionV relativeFrom="page">
            <wp:align>center</wp:align>
          </wp:positionV>
          <wp:extent cx="7260336" cy="9628632"/>
          <wp:effectExtent l="0" t="0" r="0" b="0"/>
          <wp:wrapNone/>
          <wp:docPr id="2" name="Graphic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4C1F"/>
    <w:multiLevelType w:val="hybridMultilevel"/>
    <w:tmpl w:val="F1805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70FDF"/>
    <w:multiLevelType w:val="hybridMultilevel"/>
    <w:tmpl w:val="4336F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A21F5"/>
    <w:multiLevelType w:val="hybridMultilevel"/>
    <w:tmpl w:val="E8ACA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B585A"/>
    <w:multiLevelType w:val="hybridMultilevel"/>
    <w:tmpl w:val="79E8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3F37"/>
    <w:multiLevelType w:val="hybridMultilevel"/>
    <w:tmpl w:val="B37E8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0FD6"/>
    <w:multiLevelType w:val="hybridMultilevel"/>
    <w:tmpl w:val="87A8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E23"/>
    <w:multiLevelType w:val="hybridMultilevel"/>
    <w:tmpl w:val="FF4CAA84"/>
    <w:lvl w:ilvl="0" w:tplc="490224E0">
      <w:start w:val="1"/>
      <w:numFmt w:val="decimal"/>
      <w:lvlText w:val="%1."/>
      <w:lvlJc w:val="left"/>
      <w:pPr>
        <w:ind w:left="720" w:hanging="360"/>
      </w:pPr>
      <w:rPr>
        <w:rFonts w:hint="default"/>
        <w:b/>
        <w:color w:val="DD8047" w:themeColor="accen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72147"/>
    <w:multiLevelType w:val="hybridMultilevel"/>
    <w:tmpl w:val="3D880542"/>
    <w:lvl w:ilvl="0" w:tplc="BFDCEBCA">
      <w:start w:val="1"/>
      <w:numFmt w:val="decimal"/>
      <w:lvlText w:val="%1-"/>
      <w:lvlJc w:val="left"/>
      <w:pPr>
        <w:ind w:left="36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4165D"/>
    <w:multiLevelType w:val="hybridMultilevel"/>
    <w:tmpl w:val="3ED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728F3"/>
    <w:multiLevelType w:val="hybridMultilevel"/>
    <w:tmpl w:val="346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B393B"/>
    <w:multiLevelType w:val="hybridMultilevel"/>
    <w:tmpl w:val="934E8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95BAC"/>
    <w:multiLevelType w:val="hybridMultilevel"/>
    <w:tmpl w:val="606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76249"/>
    <w:multiLevelType w:val="hybridMultilevel"/>
    <w:tmpl w:val="93AA5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A3535"/>
    <w:multiLevelType w:val="hybridMultilevel"/>
    <w:tmpl w:val="022E1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178D3"/>
    <w:multiLevelType w:val="hybridMultilevel"/>
    <w:tmpl w:val="93B2858C"/>
    <w:lvl w:ilvl="0" w:tplc="91701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051B2"/>
    <w:multiLevelType w:val="hybridMultilevel"/>
    <w:tmpl w:val="9A7866DA"/>
    <w:lvl w:ilvl="0" w:tplc="4252D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575678">
    <w:abstractNumId w:val="12"/>
  </w:num>
  <w:num w:numId="2" w16cid:durableId="817116526">
    <w:abstractNumId w:val="2"/>
  </w:num>
  <w:num w:numId="3" w16cid:durableId="1829666229">
    <w:abstractNumId w:val="10"/>
  </w:num>
  <w:num w:numId="4" w16cid:durableId="1504780556">
    <w:abstractNumId w:val="4"/>
  </w:num>
  <w:num w:numId="5" w16cid:durableId="1817380607">
    <w:abstractNumId w:val="1"/>
  </w:num>
  <w:num w:numId="6" w16cid:durableId="660235557">
    <w:abstractNumId w:val="13"/>
  </w:num>
  <w:num w:numId="7" w16cid:durableId="1212765877">
    <w:abstractNumId w:val="0"/>
  </w:num>
  <w:num w:numId="8" w16cid:durableId="927811702">
    <w:abstractNumId w:val="7"/>
  </w:num>
  <w:num w:numId="9" w16cid:durableId="2001539082">
    <w:abstractNumId w:val="14"/>
  </w:num>
  <w:num w:numId="10" w16cid:durableId="1640959251">
    <w:abstractNumId w:val="15"/>
  </w:num>
  <w:num w:numId="11" w16cid:durableId="785390417">
    <w:abstractNumId w:val="6"/>
  </w:num>
  <w:num w:numId="12" w16cid:durableId="343896179">
    <w:abstractNumId w:val="3"/>
  </w:num>
  <w:num w:numId="13" w16cid:durableId="325985553">
    <w:abstractNumId w:val="5"/>
  </w:num>
  <w:num w:numId="14" w16cid:durableId="1692565277">
    <w:abstractNumId w:val="11"/>
  </w:num>
  <w:num w:numId="15" w16cid:durableId="124812781">
    <w:abstractNumId w:val="8"/>
  </w:num>
  <w:num w:numId="16" w16cid:durableId="131217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7D"/>
    <w:rsid w:val="00002184"/>
    <w:rsid w:val="000323B0"/>
    <w:rsid w:val="00036450"/>
    <w:rsid w:val="00065F42"/>
    <w:rsid w:val="0006671D"/>
    <w:rsid w:val="00083A67"/>
    <w:rsid w:val="00094499"/>
    <w:rsid w:val="000B075A"/>
    <w:rsid w:val="000B17D4"/>
    <w:rsid w:val="000C45FF"/>
    <w:rsid w:val="000C7543"/>
    <w:rsid w:val="000D4430"/>
    <w:rsid w:val="000D4666"/>
    <w:rsid w:val="000D4E7F"/>
    <w:rsid w:val="000E1217"/>
    <w:rsid w:val="000E242B"/>
    <w:rsid w:val="000E3AE5"/>
    <w:rsid w:val="000E3FD1"/>
    <w:rsid w:val="000E580E"/>
    <w:rsid w:val="000F5371"/>
    <w:rsid w:val="0010245B"/>
    <w:rsid w:val="00112054"/>
    <w:rsid w:val="00112702"/>
    <w:rsid w:val="00115ACF"/>
    <w:rsid w:val="00150DDB"/>
    <w:rsid w:val="001525E1"/>
    <w:rsid w:val="00155D98"/>
    <w:rsid w:val="001655EF"/>
    <w:rsid w:val="001666EC"/>
    <w:rsid w:val="0017105F"/>
    <w:rsid w:val="00171956"/>
    <w:rsid w:val="0017570C"/>
    <w:rsid w:val="001758DE"/>
    <w:rsid w:val="00176B0E"/>
    <w:rsid w:val="00180329"/>
    <w:rsid w:val="0019001F"/>
    <w:rsid w:val="0019736B"/>
    <w:rsid w:val="001A5427"/>
    <w:rsid w:val="001A7206"/>
    <w:rsid w:val="001A74A5"/>
    <w:rsid w:val="001B0D43"/>
    <w:rsid w:val="001B2ABD"/>
    <w:rsid w:val="001C05CA"/>
    <w:rsid w:val="001D15FB"/>
    <w:rsid w:val="001E0391"/>
    <w:rsid w:val="001E0681"/>
    <w:rsid w:val="001E0EB6"/>
    <w:rsid w:val="001E1759"/>
    <w:rsid w:val="001E71F7"/>
    <w:rsid w:val="001F1D79"/>
    <w:rsid w:val="001F1ECC"/>
    <w:rsid w:val="001F29A7"/>
    <w:rsid w:val="00203947"/>
    <w:rsid w:val="00204954"/>
    <w:rsid w:val="00206A9D"/>
    <w:rsid w:val="00207586"/>
    <w:rsid w:val="00210F85"/>
    <w:rsid w:val="002168CB"/>
    <w:rsid w:val="0022118E"/>
    <w:rsid w:val="0022438B"/>
    <w:rsid w:val="002245C5"/>
    <w:rsid w:val="002306D8"/>
    <w:rsid w:val="002400EB"/>
    <w:rsid w:val="00254508"/>
    <w:rsid w:val="002565A0"/>
    <w:rsid w:val="00256CF7"/>
    <w:rsid w:val="00270F23"/>
    <w:rsid w:val="00277CF9"/>
    <w:rsid w:val="00281FD5"/>
    <w:rsid w:val="0028405B"/>
    <w:rsid w:val="002945B2"/>
    <w:rsid w:val="002E6F4B"/>
    <w:rsid w:val="002E7C42"/>
    <w:rsid w:val="003040E8"/>
    <w:rsid w:val="0030481B"/>
    <w:rsid w:val="003115C8"/>
    <w:rsid w:val="0031495F"/>
    <w:rsid w:val="003156FC"/>
    <w:rsid w:val="003254B5"/>
    <w:rsid w:val="00330DC3"/>
    <w:rsid w:val="00353A97"/>
    <w:rsid w:val="003656A0"/>
    <w:rsid w:val="0036773B"/>
    <w:rsid w:val="0037121F"/>
    <w:rsid w:val="00371ACE"/>
    <w:rsid w:val="00394DD0"/>
    <w:rsid w:val="003A6B7D"/>
    <w:rsid w:val="003B06CA"/>
    <w:rsid w:val="003B4719"/>
    <w:rsid w:val="003B5399"/>
    <w:rsid w:val="003C415D"/>
    <w:rsid w:val="003E0E90"/>
    <w:rsid w:val="003F0B2C"/>
    <w:rsid w:val="003F5369"/>
    <w:rsid w:val="00404B0C"/>
    <w:rsid w:val="004071FC"/>
    <w:rsid w:val="00411B5C"/>
    <w:rsid w:val="004127DF"/>
    <w:rsid w:val="00433384"/>
    <w:rsid w:val="004351ED"/>
    <w:rsid w:val="00435DF8"/>
    <w:rsid w:val="00441DA3"/>
    <w:rsid w:val="0044207C"/>
    <w:rsid w:val="00445947"/>
    <w:rsid w:val="00453937"/>
    <w:rsid w:val="00463270"/>
    <w:rsid w:val="00464B7D"/>
    <w:rsid w:val="00471363"/>
    <w:rsid w:val="00475BCD"/>
    <w:rsid w:val="0047633E"/>
    <w:rsid w:val="004812FB"/>
    <w:rsid w:val="004813B3"/>
    <w:rsid w:val="00484FE1"/>
    <w:rsid w:val="004862E2"/>
    <w:rsid w:val="004952A4"/>
    <w:rsid w:val="00496591"/>
    <w:rsid w:val="004A2EC2"/>
    <w:rsid w:val="004B31B6"/>
    <w:rsid w:val="004C2DFE"/>
    <w:rsid w:val="004C63E4"/>
    <w:rsid w:val="004C6D0C"/>
    <w:rsid w:val="004D3011"/>
    <w:rsid w:val="004D4C72"/>
    <w:rsid w:val="004D51A1"/>
    <w:rsid w:val="004F1C4A"/>
    <w:rsid w:val="004F79D4"/>
    <w:rsid w:val="005013D1"/>
    <w:rsid w:val="0050160A"/>
    <w:rsid w:val="0051345D"/>
    <w:rsid w:val="005209A9"/>
    <w:rsid w:val="005262AC"/>
    <w:rsid w:val="00531582"/>
    <w:rsid w:val="00532A8E"/>
    <w:rsid w:val="00542E68"/>
    <w:rsid w:val="00556279"/>
    <w:rsid w:val="00560483"/>
    <w:rsid w:val="00560C37"/>
    <w:rsid w:val="0056683A"/>
    <w:rsid w:val="00570784"/>
    <w:rsid w:val="00575E1E"/>
    <w:rsid w:val="00581DA6"/>
    <w:rsid w:val="005B23A9"/>
    <w:rsid w:val="005B5A97"/>
    <w:rsid w:val="005D3C3A"/>
    <w:rsid w:val="005D47FB"/>
    <w:rsid w:val="005D6E67"/>
    <w:rsid w:val="005E39D5"/>
    <w:rsid w:val="005E72D9"/>
    <w:rsid w:val="005F3C97"/>
    <w:rsid w:val="005F450F"/>
    <w:rsid w:val="005F5271"/>
    <w:rsid w:val="00600670"/>
    <w:rsid w:val="00602694"/>
    <w:rsid w:val="00604F29"/>
    <w:rsid w:val="006077ED"/>
    <w:rsid w:val="00611471"/>
    <w:rsid w:val="0062123A"/>
    <w:rsid w:val="00623C6A"/>
    <w:rsid w:val="00626DBA"/>
    <w:rsid w:val="00632BBC"/>
    <w:rsid w:val="00637454"/>
    <w:rsid w:val="006437B1"/>
    <w:rsid w:val="00644412"/>
    <w:rsid w:val="00646E75"/>
    <w:rsid w:val="00665A2F"/>
    <w:rsid w:val="006771D0"/>
    <w:rsid w:val="006775EE"/>
    <w:rsid w:val="00682655"/>
    <w:rsid w:val="00695008"/>
    <w:rsid w:val="006A6417"/>
    <w:rsid w:val="006B60A6"/>
    <w:rsid w:val="006C4AE5"/>
    <w:rsid w:val="006C5491"/>
    <w:rsid w:val="006F3901"/>
    <w:rsid w:val="006F550F"/>
    <w:rsid w:val="00707E39"/>
    <w:rsid w:val="00710ADE"/>
    <w:rsid w:val="0071407A"/>
    <w:rsid w:val="00715FCB"/>
    <w:rsid w:val="00722138"/>
    <w:rsid w:val="00722EE8"/>
    <w:rsid w:val="00735E88"/>
    <w:rsid w:val="0073635A"/>
    <w:rsid w:val="00743101"/>
    <w:rsid w:val="00746F83"/>
    <w:rsid w:val="00755963"/>
    <w:rsid w:val="00756BD7"/>
    <w:rsid w:val="00762280"/>
    <w:rsid w:val="007707C2"/>
    <w:rsid w:val="007775E1"/>
    <w:rsid w:val="00780150"/>
    <w:rsid w:val="00781CA4"/>
    <w:rsid w:val="007867A0"/>
    <w:rsid w:val="00787AE7"/>
    <w:rsid w:val="00791C95"/>
    <w:rsid w:val="007927F5"/>
    <w:rsid w:val="007E1FF8"/>
    <w:rsid w:val="007E2D48"/>
    <w:rsid w:val="007F08F2"/>
    <w:rsid w:val="007F0ACB"/>
    <w:rsid w:val="00802CA0"/>
    <w:rsid w:val="00811BEF"/>
    <w:rsid w:val="00824C5F"/>
    <w:rsid w:val="00856DBE"/>
    <w:rsid w:val="00861490"/>
    <w:rsid w:val="00880798"/>
    <w:rsid w:val="008A0793"/>
    <w:rsid w:val="008A68A4"/>
    <w:rsid w:val="008B2E8A"/>
    <w:rsid w:val="008C0BD7"/>
    <w:rsid w:val="008D2B3B"/>
    <w:rsid w:val="008D383E"/>
    <w:rsid w:val="008F5319"/>
    <w:rsid w:val="00902EEA"/>
    <w:rsid w:val="009061A6"/>
    <w:rsid w:val="00910E44"/>
    <w:rsid w:val="00912613"/>
    <w:rsid w:val="00916B2B"/>
    <w:rsid w:val="00920803"/>
    <w:rsid w:val="00925840"/>
    <w:rsid w:val="009260CD"/>
    <w:rsid w:val="009323BA"/>
    <w:rsid w:val="009333E6"/>
    <w:rsid w:val="00943381"/>
    <w:rsid w:val="0094735B"/>
    <w:rsid w:val="00952C25"/>
    <w:rsid w:val="009750D4"/>
    <w:rsid w:val="00985633"/>
    <w:rsid w:val="009B2B78"/>
    <w:rsid w:val="009B645E"/>
    <w:rsid w:val="009B7BF9"/>
    <w:rsid w:val="009C6CC2"/>
    <w:rsid w:val="009D29B6"/>
    <w:rsid w:val="009D3E43"/>
    <w:rsid w:val="009D6516"/>
    <w:rsid w:val="009F0296"/>
    <w:rsid w:val="00A20CD5"/>
    <w:rsid w:val="00A2118D"/>
    <w:rsid w:val="00A2747F"/>
    <w:rsid w:val="00A32F07"/>
    <w:rsid w:val="00A36E91"/>
    <w:rsid w:val="00A453EF"/>
    <w:rsid w:val="00A46CF7"/>
    <w:rsid w:val="00A518F5"/>
    <w:rsid w:val="00A72ACE"/>
    <w:rsid w:val="00A824F5"/>
    <w:rsid w:val="00AA53AF"/>
    <w:rsid w:val="00AB73E8"/>
    <w:rsid w:val="00AC489B"/>
    <w:rsid w:val="00AD76E2"/>
    <w:rsid w:val="00AE406A"/>
    <w:rsid w:val="00B05E1B"/>
    <w:rsid w:val="00B20152"/>
    <w:rsid w:val="00B359E4"/>
    <w:rsid w:val="00B4607C"/>
    <w:rsid w:val="00B57D98"/>
    <w:rsid w:val="00B70850"/>
    <w:rsid w:val="00B94C64"/>
    <w:rsid w:val="00BA6669"/>
    <w:rsid w:val="00BB15DD"/>
    <w:rsid w:val="00BC1CA6"/>
    <w:rsid w:val="00BC2BFC"/>
    <w:rsid w:val="00BC6B6B"/>
    <w:rsid w:val="00BD2A0D"/>
    <w:rsid w:val="00BD4E76"/>
    <w:rsid w:val="00BD59BA"/>
    <w:rsid w:val="00BF2AEE"/>
    <w:rsid w:val="00BF32D6"/>
    <w:rsid w:val="00C066B6"/>
    <w:rsid w:val="00C14FA2"/>
    <w:rsid w:val="00C20C0A"/>
    <w:rsid w:val="00C3191D"/>
    <w:rsid w:val="00C37BA1"/>
    <w:rsid w:val="00C41880"/>
    <w:rsid w:val="00C43224"/>
    <w:rsid w:val="00C456AC"/>
    <w:rsid w:val="00C4662C"/>
    <w:rsid w:val="00C4674C"/>
    <w:rsid w:val="00C506CF"/>
    <w:rsid w:val="00C51C4F"/>
    <w:rsid w:val="00C72BED"/>
    <w:rsid w:val="00C7367F"/>
    <w:rsid w:val="00C9578B"/>
    <w:rsid w:val="00C95EFC"/>
    <w:rsid w:val="00CA43C4"/>
    <w:rsid w:val="00CA6C70"/>
    <w:rsid w:val="00CB0055"/>
    <w:rsid w:val="00CC4A08"/>
    <w:rsid w:val="00CD26A4"/>
    <w:rsid w:val="00CD4DDB"/>
    <w:rsid w:val="00CD5771"/>
    <w:rsid w:val="00CD6DE7"/>
    <w:rsid w:val="00CE213E"/>
    <w:rsid w:val="00CE255B"/>
    <w:rsid w:val="00CE7131"/>
    <w:rsid w:val="00D2522B"/>
    <w:rsid w:val="00D36B9B"/>
    <w:rsid w:val="00D422DE"/>
    <w:rsid w:val="00D46533"/>
    <w:rsid w:val="00D4678D"/>
    <w:rsid w:val="00D5459D"/>
    <w:rsid w:val="00D60745"/>
    <w:rsid w:val="00D67003"/>
    <w:rsid w:val="00D6725C"/>
    <w:rsid w:val="00D954CE"/>
    <w:rsid w:val="00D97F79"/>
    <w:rsid w:val="00DA1F4D"/>
    <w:rsid w:val="00DA25B2"/>
    <w:rsid w:val="00DA4783"/>
    <w:rsid w:val="00DA73D4"/>
    <w:rsid w:val="00DB6EF0"/>
    <w:rsid w:val="00DC105F"/>
    <w:rsid w:val="00DD172A"/>
    <w:rsid w:val="00DD3127"/>
    <w:rsid w:val="00DE4F7F"/>
    <w:rsid w:val="00E021C2"/>
    <w:rsid w:val="00E073DE"/>
    <w:rsid w:val="00E22ED8"/>
    <w:rsid w:val="00E2524C"/>
    <w:rsid w:val="00E25A26"/>
    <w:rsid w:val="00E4381A"/>
    <w:rsid w:val="00E4527A"/>
    <w:rsid w:val="00E55D74"/>
    <w:rsid w:val="00E6429C"/>
    <w:rsid w:val="00E708EE"/>
    <w:rsid w:val="00E80A31"/>
    <w:rsid w:val="00E82CD8"/>
    <w:rsid w:val="00E832D1"/>
    <w:rsid w:val="00E86305"/>
    <w:rsid w:val="00E90585"/>
    <w:rsid w:val="00E95B6D"/>
    <w:rsid w:val="00E96BE8"/>
    <w:rsid w:val="00EA331B"/>
    <w:rsid w:val="00EB08BC"/>
    <w:rsid w:val="00EB3DD2"/>
    <w:rsid w:val="00EC13C3"/>
    <w:rsid w:val="00EE1D2C"/>
    <w:rsid w:val="00EF4C8B"/>
    <w:rsid w:val="00F05D45"/>
    <w:rsid w:val="00F06229"/>
    <w:rsid w:val="00F2525D"/>
    <w:rsid w:val="00F50339"/>
    <w:rsid w:val="00F60274"/>
    <w:rsid w:val="00F66AB5"/>
    <w:rsid w:val="00F7160A"/>
    <w:rsid w:val="00F77FB9"/>
    <w:rsid w:val="00F92452"/>
    <w:rsid w:val="00F957EC"/>
    <w:rsid w:val="00F97450"/>
    <w:rsid w:val="00FA7114"/>
    <w:rsid w:val="00FB068F"/>
    <w:rsid w:val="00FB6105"/>
    <w:rsid w:val="00FD6C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4F4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453937"/>
    <w:pPr>
      <w:outlineLvl w:val="3"/>
    </w:pPr>
    <w:rPr>
      <w:rFonts w:asciiTheme="majorBidi" w:hAnsi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453937"/>
    <w:rPr>
      <w:rFonts w:asciiTheme="majorBidi" w:hAnsiTheme="majorBidi"/>
      <w:b/>
      <w:sz w:val="18"/>
      <w:szCs w:val="22"/>
    </w:rPr>
  </w:style>
  <w:style w:type="paragraph" w:styleId="ListParagraph">
    <w:name w:val="List Paragraph"/>
    <w:basedOn w:val="Normal"/>
    <w:uiPriority w:val="34"/>
    <w:qFormat/>
    <w:rsid w:val="00E021C2"/>
    <w:pPr>
      <w:ind w:left="720"/>
      <w:contextualSpacing/>
    </w:pPr>
  </w:style>
  <w:style w:type="paragraph" w:styleId="BalloonText">
    <w:name w:val="Balloon Text"/>
    <w:basedOn w:val="Normal"/>
    <w:link w:val="BalloonTextChar"/>
    <w:uiPriority w:val="99"/>
    <w:semiHidden/>
    <w:unhideWhenUsed/>
    <w:rsid w:val="00531582"/>
    <w:rPr>
      <w:rFonts w:ascii="Segoe UI" w:hAnsi="Segoe UI" w:cs="Segoe UI"/>
      <w:szCs w:val="18"/>
    </w:rPr>
  </w:style>
  <w:style w:type="character" w:customStyle="1" w:styleId="BalloonTextChar">
    <w:name w:val="Balloon Text Char"/>
    <w:basedOn w:val="DefaultParagraphFont"/>
    <w:link w:val="BalloonText"/>
    <w:uiPriority w:val="99"/>
    <w:semiHidden/>
    <w:rsid w:val="00531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imran.makkah786@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wad\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A99B4D05B4619B182810C04326939"/>
        <w:category>
          <w:name w:val="General"/>
          <w:gallery w:val="placeholder"/>
        </w:category>
        <w:types>
          <w:type w:val="bbPlcHdr"/>
        </w:types>
        <w:behaviors>
          <w:behavior w:val="content"/>
        </w:behaviors>
        <w:guid w:val="{BD014DC1-F8E8-4CC0-AA79-2289A7A29194}"/>
      </w:docPartPr>
      <w:docPartBody>
        <w:p w:rsidR="00711B16" w:rsidRDefault="006F3476" w:rsidP="006F3476">
          <w:pPr>
            <w:pStyle w:val="9F1A99B4D05B4619B182810C04326939"/>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76"/>
    <w:rsid w:val="00043CDC"/>
    <w:rsid w:val="000659F5"/>
    <w:rsid w:val="00073BBC"/>
    <w:rsid w:val="00095449"/>
    <w:rsid w:val="000F2171"/>
    <w:rsid w:val="001B1D89"/>
    <w:rsid w:val="002045F1"/>
    <w:rsid w:val="002122FA"/>
    <w:rsid w:val="00247976"/>
    <w:rsid w:val="00263F00"/>
    <w:rsid w:val="002644E3"/>
    <w:rsid w:val="002A6002"/>
    <w:rsid w:val="00323E9D"/>
    <w:rsid w:val="003B21AB"/>
    <w:rsid w:val="00465537"/>
    <w:rsid w:val="005B158F"/>
    <w:rsid w:val="006474E6"/>
    <w:rsid w:val="006F3476"/>
    <w:rsid w:val="00711B16"/>
    <w:rsid w:val="007C6391"/>
    <w:rsid w:val="00810AC7"/>
    <w:rsid w:val="008A41F3"/>
    <w:rsid w:val="008C5A3E"/>
    <w:rsid w:val="00996A82"/>
    <w:rsid w:val="009C2E8A"/>
    <w:rsid w:val="009F3913"/>
    <w:rsid w:val="00BA1BD7"/>
    <w:rsid w:val="00BE5EB2"/>
    <w:rsid w:val="00CE601D"/>
    <w:rsid w:val="00D53462"/>
    <w:rsid w:val="00D67986"/>
    <w:rsid w:val="00E10797"/>
    <w:rsid w:val="00EA0BE8"/>
    <w:rsid w:val="00EE5E2E"/>
    <w:rsid w:val="00F344CA"/>
    <w:rsid w:val="00FA1599"/>
    <w:rsid w:val="00FD2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qFormat/>
    <w:rsid w:val="006F3476"/>
    <w:pPr>
      <w:keepNext/>
      <w:keepLines/>
      <w:pBdr>
        <w:bottom w:val="single" w:sz="8" w:space="1" w:color="156082" w:themeColor="accent1"/>
      </w:pBdr>
      <w:bidi w:val="0"/>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BF4E14" w:themeColor="accent2" w:themeShade="BF"/>
      <w:u w:val="single"/>
    </w:rPr>
  </w:style>
  <w:style w:type="character" w:customStyle="1" w:styleId="Heading2Char">
    <w:name w:val="Heading 2 Char"/>
    <w:basedOn w:val="DefaultParagraphFont"/>
    <w:link w:val="Heading2"/>
    <w:uiPriority w:val="9"/>
    <w:rsid w:val="006F3476"/>
    <w:rPr>
      <w:rFonts w:asciiTheme="majorHAnsi" w:eastAsiaTheme="majorEastAsia" w:hAnsiTheme="majorHAnsi" w:cstheme="majorBidi"/>
      <w:b/>
      <w:bCs/>
      <w:caps/>
      <w:szCs w:val="26"/>
      <w:lang w:eastAsia="ja-JP"/>
    </w:rPr>
  </w:style>
  <w:style w:type="paragraph" w:customStyle="1" w:styleId="9F1A99B4D05B4619B182810C04326939">
    <w:name w:val="9F1A99B4D05B4619B182810C04326939"/>
    <w:rsid w:val="006F347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2020-07-16T04:53:00Z</dcterms:created>
  <dcterms:modified xsi:type="dcterms:W3CDTF">2024-03-02T20:17:00Z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